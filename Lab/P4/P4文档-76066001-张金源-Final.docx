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A0E9" w14:textId="31C0329B" w:rsidR="006B12C4" w:rsidRPr="006E2F69" w:rsidRDefault="00442F10">
      <w:pPr>
        <w:spacing w:afterLines="100" w:after="312"/>
        <w:jc w:val="center"/>
        <w:rPr>
          <w:rFonts w:ascii="黑体" w:eastAsia="黑体" w:hAnsi="黑体" w:cs="黑体"/>
          <w:sz w:val="32"/>
          <w:szCs w:val="32"/>
        </w:rPr>
      </w:pPr>
      <w:r w:rsidRPr="006E2F69">
        <w:rPr>
          <w:rFonts w:ascii="黑体" w:eastAsia="黑体" w:hAnsi="黑体" w:cs="黑体" w:hint="eastAsia"/>
          <w:sz w:val="32"/>
          <w:szCs w:val="32"/>
        </w:rPr>
        <w:t>Verilog开发MIPS单周期处理器</w:t>
      </w:r>
    </w:p>
    <w:p w14:paraId="15E5F545" w14:textId="77777777" w:rsidR="006B12C4" w:rsidRPr="006E2F69" w:rsidRDefault="00442F10">
      <w:pPr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32"/>
          <w:szCs w:val="32"/>
        </w:rPr>
        <w:t>一、整体结构</w:t>
      </w:r>
      <w:r w:rsidRPr="006E2F69">
        <w:rPr>
          <w:rFonts w:ascii="黑体" w:eastAsia="黑体" w:hAnsi="黑体" w:cs="黑体" w:hint="eastAsia"/>
          <w:sz w:val="24"/>
        </w:rPr>
        <w:t>：</w:t>
      </w:r>
    </w:p>
    <w:p w14:paraId="31FF1DC0" w14:textId="77777777" w:rsidR="006B12C4" w:rsidRPr="006E2F69" w:rsidRDefault="00442F1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控制器（</w:t>
      </w:r>
      <w:r w:rsidRPr="006E2F69">
        <w:rPr>
          <w:rFonts w:ascii="Times New Roman" w:hAnsi="Times New Roman" w:cs="Times New Roman"/>
          <w:sz w:val="24"/>
        </w:rPr>
        <w:t>Controller</w:t>
      </w:r>
      <w:r w:rsidRPr="006E2F69">
        <w:rPr>
          <w:rFonts w:asciiTheme="minorEastAsia" w:hAnsiTheme="minorEastAsia" w:cstheme="minorEastAsia" w:hint="eastAsia"/>
          <w:sz w:val="24"/>
        </w:rPr>
        <w:t>）、</w:t>
      </w:r>
      <w:r w:rsidRPr="006E2F69">
        <w:rPr>
          <w:rFonts w:ascii="Times New Roman" w:hAnsi="Times New Roman" w:cs="Times New Roman"/>
          <w:sz w:val="24"/>
        </w:rPr>
        <w:t>IFU</w:t>
      </w:r>
      <w:r w:rsidRPr="006E2F69">
        <w:rPr>
          <w:rFonts w:asciiTheme="minorEastAsia" w:hAnsiTheme="minorEastAsia" w:cstheme="minorEastAsia" w:hint="eastAsia"/>
          <w:sz w:val="24"/>
        </w:rPr>
        <w:t>（取指令单元）、</w:t>
      </w:r>
      <w:r w:rsidRPr="006E2F69">
        <w:rPr>
          <w:rFonts w:ascii="Times New Roman" w:hAnsi="Times New Roman" w:cs="Times New Roman"/>
          <w:sz w:val="24"/>
        </w:rPr>
        <w:t>GRF</w:t>
      </w:r>
      <w:r w:rsidRPr="006E2F69">
        <w:rPr>
          <w:rFonts w:asciiTheme="minorEastAsia" w:hAnsiTheme="minorEastAsia" w:cstheme="minorEastAsia" w:hint="eastAsia"/>
          <w:sz w:val="24"/>
        </w:rPr>
        <w:t>（通用寄存器组，也称为寄存器文件、寄存器堆）、</w:t>
      </w:r>
      <w:r w:rsidRPr="006E2F69">
        <w:rPr>
          <w:rFonts w:ascii="Times New Roman" w:hAnsi="Times New Roman" w:cs="Times New Roman"/>
          <w:sz w:val="24"/>
        </w:rPr>
        <w:t>ALU</w:t>
      </w:r>
      <w:r w:rsidRPr="006E2F69">
        <w:rPr>
          <w:rFonts w:asciiTheme="minorEastAsia" w:hAnsiTheme="minorEastAsia" w:cstheme="minorEastAsia" w:hint="eastAsia"/>
          <w:sz w:val="24"/>
        </w:rPr>
        <w:t>（算术逻辑单元）、</w:t>
      </w:r>
      <w:r w:rsidRPr="006E2F69">
        <w:rPr>
          <w:rFonts w:ascii="Times New Roman" w:hAnsi="Times New Roman" w:cs="Times New Roman"/>
          <w:sz w:val="24"/>
        </w:rPr>
        <w:t>DM</w:t>
      </w:r>
      <w:r w:rsidRPr="006E2F69">
        <w:rPr>
          <w:rFonts w:asciiTheme="minorEastAsia" w:hAnsiTheme="minorEastAsia" w:cstheme="minorEastAsia" w:hint="eastAsia"/>
          <w:sz w:val="24"/>
        </w:rPr>
        <w:t>（数据存储器）、</w:t>
      </w:r>
      <w:r w:rsidRPr="006E2F69">
        <w:rPr>
          <w:rFonts w:ascii="Times New Roman" w:hAnsi="Times New Roman" w:cs="Times New Roman"/>
          <w:sz w:val="24"/>
        </w:rPr>
        <w:t>EXT</w:t>
      </w:r>
      <w:r w:rsidRPr="006E2F69">
        <w:rPr>
          <w:rFonts w:asciiTheme="minorEastAsia" w:hAnsiTheme="minorEastAsia" w:cstheme="minorEastAsia" w:hint="eastAsia"/>
          <w:sz w:val="24"/>
        </w:rPr>
        <w:t>（位扩展器）。</w:t>
      </w:r>
    </w:p>
    <w:p w14:paraId="232525BE" w14:textId="77777777" w:rsidR="006B12C4" w:rsidRPr="006E2F69" w:rsidRDefault="00442F1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处理器为32位处理器</w:t>
      </w:r>
    </w:p>
    <w:p w14:paraId="6325BF71" w14:textId="77777777" w:rsidR="006B12C4" w:rsidRPr="006E2F69" w:rsidRDefault="00442F10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处理器应支持的指令集为：{</w:t>
      </w:r>
      <w:proofErr w:type="spellStart"/>
      <w:proofErr w:type="gramStart"/>
      <w:r w:rsidRPr="006E2F69">
        <w:rPr>
          <w:rFonts w:ascii="Times New Roman" w:hAnsi="Times New Roman" w:cs="Times New Roman"/>
          <w:sz w:val="24"/>
        </w:rPr>
        <w:t>addu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subu</w:t>
      </w:r>
      <w:proofErr w:type="gramEnd"/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ori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lw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sw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beq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/>
          <w:sz w:val="24"/>
        </w:rPr>
        <w:t>lui</w:t>
      </w:r>
      <w:r w:rsidRPr="006E2F69">
        <w:rPr>
          <w:rFonts w:asciiTheme="minorEastAsia" w:hAnsiTheme="minorEastAsia" w:cstheme="minorEastAsia" w:hint="eastAsia"/>
          <w:sz w:val="24"/>
        </w:rPr>
        <w:t>,</w:t>
      </w:r>
      <w:r w:rsidRPr="006E2F69">
        <w:rPr>
          <w:rFonts w:ascii="Times New Roman" w:hAnsi="Times New Roman" w:cs="Times New Roman" w:hint="eastAsia"/>
          <w:sz w:val="24"/>
        </w:rPr>
        <w:t>jal,jr,</w:t>
      </w:r>
      <w:r w:rsidRPr="006E2F69">
        <w:rPr>
          <w:rFonts w:ascii="Times New Roman" w:hAnsi="Times New Roman" w:cs="Times New Roman"/>
          <w:sz w:val="24"/>
        </w:rPr>
        <w:t>nop</w:t>
      </w:r>
      <w:proofErr w:type="spellEnd"/>
      <w:r w:rsidRPr="006E2F69">
        <w:rPr>
          <w:rFonts w:asciiTheme="minorEastAsia" w:hAnsiTheme="minorEastAsia" w:cstheme="minorEastAsia" w:hint="eastAsia"/>
          <w:sz w:val="24"/>
        </w:rPr>
        <w:t>}。</w:t>
      </w:r>
    </w:p>
    <w:p w14:paraId="3A2E2E97" w14:textId="72673AAC" w:rsidR="006B12C4" w:rsidRPr="006E2F69" w:rsidRDefault="00174872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E2F69">
        <w:rPr>
          <w:noProof/>
          <w:sz w:val="24"/>
        </w:rPr>
        <w:drawing>
          <wp:inline distT="0" distB="0" distL="0" distR="0" wp14:anchorId="0E7E9F33" wp14:editId="2040D63A">
            <wp:extent cx="5274310" cy="3131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16D9" w14:textId="77777777" w:rsidR="006B12C4" w:rsidRPr="006E2F69" w:rsidRDefault="00442F10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 w:rsidRPr="006E2F69">
        <w:rPr>
          <w:rFonts w:ascii="黑体" w:eastAsia="黑体" w:hAnsi="黑体" w:cs="黑体" w:hint="eastAsia"/>
          <w:sz w:val="32"/>
          <w:szCs w:val="32"/>
        </w:rPr>
        <w:t>数据通路设计：</w:t>
      </w:r>
    </w:p>
    <w:p w14:paraId="4F7F3AF4" w14:textId="77777777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（一）模块规格撰写</w:t>
      </w:r>
    </w:p>
    <w:p w14:paraId="175ACEC3" w14:textId="77777777" w:rsidR="00B26048" w:rsidRDefault="00442F10" w:rsidP="0017487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hAnsi="Times New Roman" w:cs="Times New Roman" w:hint="eastAsia"/>
          <w:sz w:val="24"/>
        </w:rPr>
        <w:t>1.</w:t>
      </w:r>
      <w:r w:rsidR="00174872" w:rsidRPr="006E2F69">
        <w:rPr>
          <w:rFonts w:ascii="Times New Roman" w:eastAsia="宋体" w:hAnsi="Times New Roman" w:cs="Times New Roman"/>
          <w:sz w:val="24"/>
        </w:rPr>
        <w:t xml:space="preserve"> </w:t>
      </w:r>
      <w:r w:rsidR="00174872" w:rsidRPr="006E2F69">
        <w:rPr>
          <w:rFonts w:ascii="Times New Roman" w:eastAsia="宋体" w:hAnsi="Times New Roman" w:cs="Times New Roman"/>
          <w:sz w:val="24"/>
        </w:rPr>
        <w:t>IFU</w:t>
      </w:r>
      <w:r w:rsidR="00174872" w:rsidRPr="006E2F69">
        <w:rPr>
          <w:rFonts w:ascii="Times New Roman" w:eastAsia="宋体" w:hAnsi="Times New Roman" w:cs="Times New Roman"/>
          <w:sz w:val="24"/>
        </w:rPr>
        <w:t>（取指令单元）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。包括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PC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（程序计数器，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5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位），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IM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（指令存储器，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3</w:t>
      </w:r>
      <w:r w:rsidR="00174872" w:rsidRPr="006E2F69">
        <w:rPr>
          <w:rFonts w:ascii="Times New Roman" w:eastAsia="宋体" w:hAnsi="Times New Roman" w:cs="Times New Roman"/>
          <w:sz w:val="24"/>
        </w:rPr>
        <w:t>2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位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*</w:t>
      </w:r>
      <w:r w:rsidR="00174872" w:rsidRPr="006E2F69">
        <w:rPr>
          <w:rFonts w:ascii="Times New Roman" w:eastAsia="宋体" w:hAnsi="Times New Roman" w:cs="Times New Roman"/>
          <w:sz w:val="24"/>
        </w:rPr>
        <w:t>32</w:t>
      </w:r>
      <w:r w:rsidR="00174872" w:rsidRPr="006E2F69">
        <w:rPr>
          <w:rFonts w:ascii="Times New Roman" w:eastAsia="宋体" w:hAnsi="Times New Roman" w:cs="Times New Roman" w:hint="eastAsia"/>
          <w:sz w:val="24"/>
        </w:rPr>
        <w:t>字）</w:t>
      </w:r>
    </w:p>
    <w:p w14:paraId="4F4BA782" w14:textId="77777777" w:rsidR="00174872" w:rsidRPr="006E2F69" w:rsidRDefault="00174872" w:rsidP="0017487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为了和</w:t>
      </w:r>
      <w:r w:rsidRPr="006E2F69">
        <w:rPr>
          <w:rFonts w:ascii="Times New Roman" w:eastAsia="宋体" w:hAnsi="Times New Roman" w:cs="Times New Roman" w:hint="eastAsia"/>
          <w:sz w:val="24"/>
        </w:rPr>
        <w:t>Mars</w:t>
      </w:r>
      <w:r w:rsidRPr="006E2F69">
        <w:rPr>
          <w:rFonts w:ascii="Times New Roman" w:eastAsia="宋体" w:hAnsi="Times New Roman" w:cs="Times New Roman" w:hint="eastAsia"/>
          <w:sz w:val="24"/>
        </w:rPr>
        <w:t>汇编器保持一致，</w:t>
      </w:r>
      <w:r w:rsidRPr="006E2F69">
        <w:rPr>
          <w:rFonts w:ascii="Times New Roman" w:eastAsia="宋体" w:hAnsi="Times New Roman" w:cs="Times New Roman" w:hint="eastAsia"/>
          <w:sz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</w:rPr>
        <w:t>需要初始化为</w:t>
      </w:r>
      <w:r w:rsidRPr="006E2F69">
        <w:rPr>
          <w:rFonts w:ascii="Times New Roman" w:eastAsia="宋体" w:hAnsi="Times New Roman" w:cs="Times New Roman" w:hint="eastAsia"/>
          <w:sz w:val="24"/>
        </w:rPr>
        <w:t>0</w:t>
      </w:r>
      <w:r w:rsidRPr="006E2F69">
        <w:rPr>
          <w:rFonts w:ascii="Times New Roman" w:eastAsia="宋体" w:hAnsi="Times New Roman" w:cs="Times New Roman"/>
          <w:sz w:val="24"/>
        </w:rPr>
        <w:t>x30000000</w:t>
      </w:r>
      <w:r w:rsidRPr="006E2F69">
        <w:rPr>
          <w:rFonts w:ascii="Times New Roman" w:eastAsia="宋体" w:hAnsi="Times New Roman" w:cs="Times New Roman" w:hint="eastAsia"/>
          <w:sz w:val="24"/>
        </w:rPr>
        <w:t>，因此，采取如下方法：</w:t>
      </w:r>
    </w:p>
    <w:p w14:paraId="70CD291F" w14:textId="5D5EBFFD" w:rsidR="006B12C4" w:rsidRPr="006E2F69" w:rsidRDefault="00174872" w:rsidP="0017487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当</w:t>
      </w:r>
      <w:r w:rsidRPr="006E2F69">
        <w:rPr>
          <w:rFonts w:ascii="Times New Roman" w:eastAsia="宋体" w:hAnsi="Times New Roman" w:cs="Times New Roman" w:hint="eastAsia"/>
          <w:sz w:val="24"/>
        </w:rPr>
        <w:t>reset</w:t>
      </w:r>
      <w:r w:rsidRPr="006E2F69">
        <w:rPr>
          <w:rFonts w:ascii="Times New Roman" w:eastAsia="宋体" w:hAnsi="Times New Roman" w:cs="Times New Roman" w:hint="eastAsia"/>
          <w:sz w:val="24"/>
        </w:rPr>
        <w:t>信号为</w:t>
      </w:r>
      <w:r w:rsidRPr="006E2F69">
        <w:rPr>
          <w:rFonts w:ascii="Times New Roman" w:eastAsia="宋体" w:hAnsi="Times New Roman" w:cs="Times New Roman" w:hint="eastAsia"/>
          <w:sz w:val="24"/>
        </w:rPr>
        <w:t>1</w:t>
      </w:r>
      <w:r w:rsidRPr="006E2F69">
        <w:rPr>
          <w:rFonts w:ascii="Times New Roman" w:eastAsia="宋体" w:hAnsi="Times New Roman" w:cs="Times New Roman" w:hint="eastAsia"/>
          <w:sz w:val="24"/>
        </w:rPr>
        <w:t>时初始化为</w:t>
      </w:r>
      <w:r w:rsidRPr="006E2F69">
        <w:rPr>
          <w:rFonts w:ascii="Times New Roman" w:eastAsia="宋体" w:hAnsi="Times New Roman" w:cs="Times New Roman" w:hint="eastAsia"/>
          <w:sz w:val="24"/>
        </w:rPr>
        <w:t>0</w:t>
      </w:r>
      <w:r w:rsidRPr="006E2F69">
        <w:rPr>
          <w:rFonts w:ascii="Times New Roman" w:eastAsia="宋体" w:hAnsi="Times New Roman" w:cs="Times New Roman" w:hint="eastAsia"/>
          <w:sz w:val="24"/>
        </w:rPr>
        <w:t>，加上</w:t>
      </w:r>
      <w:r w:rsidRPr="006E2F69">
        <w:rPr>
          <w:rFonts w:ascii="Times New Roman" w:eastAsia="宋体" w:hAnsi="Times New Roman" w:cs="Times New Roman"/>
          <w:sz w:val="24"/>
        </w:rPr>
        <w:t>0x3000</w:t>
      </w:r>
      <w:r w:rsidRPr="006E2F69">
        <w:rPr>
          <w:rFonts w:ascii="Times New Roman" w:eastAsia="宋体" w:hAnsi="Times New Roman" w:cs="Times New Roman" w:hint="eastAsia"/>
          <w:sz w:val="24"/>
        </w:rPr>
        <w:t>作为</w:t>
      </w:r>
      <w:r w:rsidRPr="006E2F69">
        <w:rPr>
          <w:rFonts w:ascii="Times New Roman" w:eastAsia="宋体" w:hAnsi="Times New Roman" w:cs="Times New Roman" w:hint="eastAsia"/>
          <w:sz w:val="24"/>
        </w:rPr>
        <w:t>IM</w:t>
      </w:r>
      <w:r w:rsidRPr="006E2F69">
        <w:rPr>
          <w:rFonts w:ascii="Times New Roman" w:eastAsia="宋体" w:hAnsi="Times New Roman" w:cs="Times New Roman" w:hint="eastAsia"/>
          <w:sz w:val="24"/>
        </w:rPr>
        <w:t>的地址。之后，如果</w:t>
      </w:r>
      <w:r w:rsidRPr="006E2F69">
        <w:rPr>
          <w:rFonts w:ascii="Times New Roman" w:eastAsia="宋体" w:hAnsi="Times New Roman" w:cs="Times New Roman" w:hint="eastAsia"/>
          <w:sz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</w:rPr>
        <w:t>值大于等于</w:t>
      </w:r>
      <w:r w:rsidRPr="006E2F69">
        <w:rPr>
          <w:rFonts w:ascii="Times New Roman" w:eastAsia="宋体" w:hAnsi="Times New Roman" w:cs="Times New Roman" w:hint="eastAsia"/>
          <w:sz w:val="24"/>
        </w:rPr>
        <w:t>0</w:t>
      </w:r>
      <w:r w:rsidRPr="006E2F69">
        <w:rPr>
          <w:rFonts w:ascii="Times New Roman" w:eastAsia="宋体" w:hAnsi="Times New Roman" w:cs="Times New Roman"/>
          <w:sz w:val="24"/>
        </w:rPr>
        <w:t>x3000</w:t>
      </w:r>
      <w:r w:rsidRPr="006E2F69">
        <w:rPr>
          <w:rFonts w:ascii="Times New Roman" w:eastAsia="宋体" w:hAnsi="Times New Roman" w:cs="Times New Roman" w:hint="eastAsia"/>
          <w:sz w:val="24"/>
        </w:rPr>
        <w:t>则直接作为地址，否则加上</w:t>
      </w:r>
      <w:r w:rsidRPr="006E2F69">
        <w:rPr>
          <w:rFonts w:ascii="Times New Roman" w:eastAsia="宋体" w:hAnsi="Times New Roman" w:cs="Times New Roman" w:hint="eastAsia"/>
          <w:sz w:val="24"/>
        </w:rPr>
        <w:t>0</w:t>
      </w:r>
      <w:r w:rsidRPr="006E2F69">
        <w:rPr>
          <w:rFonts w:ascii="Times New Roman" w:eastAsia="宋体" w:hAnsi="Times New Roman" w:cs="Times New Roman"/>
          <w:sz w:val="24"/>
        </w:rPr>
        <w:t>x3000</w:t>
      </w:r>
      <w:r w:rsidRPr="006E2F69">
        <w:rPr>
          <w:rFonts w:ascii="Times New Roman" w:eastAsia="宋体" w:hAnsi="Times New Roman" w:cs="Times New Roman" w:hint="eastAsia"/>
          <w:sz w:val="24"/>
        </w:rPr>
        <w:t>。可以证明，这个有限状态机中的</w:t>
      </w:r>
      <w:proofErr w:type="gramStart"/>
      <w:r w:rsidRPr="006E2F69">
        <w:rPr>
          <w:rFonts w:ascii="Times New Roman" w:eastAsia="宋体" w:hAnsi="Times New Roman" w:cs="Times New Roman" w:hint="eastAsia"/>
          <w:sz w:val="24"/>
        </w:rPr>
        <w:t>值永远</w:t>
      </w:r>
      <w:proofErr w:type="gramEnd"/>
      <w:r w:rsidRPr="006E2F69">
        <w:rPr>
          <w:rFonts w:ascii="Times New Roman" w:eastAsia="宋体" w:hAnsi="Times New Roman" w:cs="Times New Roman" w:hint="eastAsia"/>
          <w:sz w:val="24"/>
        </w:rPr>
        <w:t>不小于</w:t>
      </w:r>
      <w:r w:rsidRPr="006E2F69">
        <w:rPr>
          <w:rFonts w:ascii="Times New Roman" w:eastAsia="宋体" w:hAnsi="Times New Roman" w:cs="Times New Roman" w:hint="eastAsia"/>
          <w:sz w:val="24"/>
        </w:rPr>
        <w:t>0</w:t>
      </w:r>
      <w:r w:rsidRPr="006E2F69">
        <w:rPr>
          <w:rFonts w:ascii="Times New Roman" w:eastAsia="宋体" w:hAnsi="Times New Roman" w:cs="Times New Roman"/>
          <w:sz w:val="24"/>
        </w:rPr>
        <w:t>x3000</w:t>
      </w:r>
      <w:r w:rsidRPr="006E2F69">
        <w:rPr>
          <w:rFonts w:ascii="Times New Roman" w:eastAsia="宋体" w:hAnsi="Times New Roman" w:cs="Times New Roman" w:hint="eastAsia"/>
          <w:sz w:val="24"/>
        </w:rPr>
        <w:t>，但保证地址不重复加</w:t>
      </w:r>
      <w:r w:rsidRPr="006E2F69">
        <w:rPr>
          <w:rFonts w:ascii="Times New Roman" w:eastAsia="宋体" w:hAnsi="Times New Roman" w:cs="Times New Roman"/>
          <w:sz w:val="24"/>
        </w:rPr>
        <w:t>0x3000</w:t>
      </w:r>
      <w:r w:rsidRPr="006E2F69">
        <w:rPr>
          <w:rFonts w:ascii="Times New Roman" w:eastAsia="宋体" w:hAnsi="Times New Roman" w:cs="Times New Roman" w:hint="eastAsia"/>
          <w:sz w:val="24"/>
        </w:rPr>
        <w:t>。</w:t>
      </w:r>
    </w:p>
    <w:p w14:paraId="09AF6FB8" w14:textId="77777777" w:rsidR="006B12C4" w:rsidRPr="006E2F69" w:rsidRDefault="00442F10" w:rsidP="00174872">
      <w:p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 w:rsidRPr="006E2F69">
        <w:rPr>
          <w:rFonts w:ascii="Times New Roman" w:hAnsi="Times New Roman" w:cs="Times New Roman" w:hint="eastAsia"/>
          <w:sz w:val="28"/>
          <w:szCs w:val="28"/>
        </w:rPr>
        <w:t>1</w:t>
      </w:r>
      <w:r w:rsidRPr="006E2F69">
        <w:rPr>
          <w:rFonts w:ascii="Times New Roman" w:hAnsi="Times New Roman" w:cs="Times New Roman" w:hint="eastAsia"/>
          <w:sz w:val="28"/>
          <w:szCs w:val="28"/>
        </w:rPr>
        <w:t>）</w:t>
      </w:r>
      <w:r w:rsidRPr="006E2F69">
        <w:rPr>
          <w:rFonts w:ascii="Times New Roman" w:hAnsi="Times New Roman" w:cs="Times New Roman"/>
          <w:sz w:val="28"/>
          <w:szCs w:val="28"/>
        </w:rPr>
        <w:t>PC</w:t>
      </w:r>
      <w:r w:rsidRPr="006E2F69">
        <w:rPr>
          <w:rFonts w:asciiTheme="minorEastAsia" w:hAnsiTheme="minorEastAsia" w:cstheme="minorEastAsia" w:hint="eastAsia"/>
          <w:sz w:val="28"/>
          <w:szCs w:val="28"/>
        </w:rPr>
        <w:t>（程序计数器）</w:t>
      </w:r>
    </w:p>
    <w:p w14:paraId="2A5D9739" w14:textId="77777777" w:rsidR="006B12C4" w:rsidRPr="006E2F69" w:rsidRDefault="00442F1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器件：32</w:t>
      </w:r>
      <w:r w:rsidRPr="006E2F69">
        <w:rPr>
          <w:rFonts w:ascii="Times New Roman" w:hAnsi="Times New Roman" w:cs="Times New Roman"/>
          <w:sz w:val="24"/>
        </w:rPr>
        <w:t>bit</w:t>
      </w:r>
      <w:r w:rsidRPr="006E2F69">
        <w:rPr>
          <w:rFonts w:ascii="Times New Roman" w:hAnsi="Times New Roman" w:cs="Times New Roman" w:hint="eastAsia"/>
          <w:sz w:val="24"/>
        </w:rPr>
        <w:t>寄存器</w:t>
      </w:r>
    </w:p>
    <w:p w14:paraId="637F3415" w14:textId="77777777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6B12C4" w:rsidRPr="006E2F69" w14:paraId="6F27CC89" w14:textId="77777777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21FDE35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24068487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2916EA50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6B12C4" w:rsidRPr="006E2F69" w14:paraId="491CEE4B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64DE9CED" w14:textId="532BECBE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next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4B37255C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DA11E87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下一条指令的地址</w:t>
            </w:r>
          </w:p>
        </w:tc>
      </w:tr>
      <w:tr w:rsidR="006B12C4" w:rsidRPr="006E2F69" w14:paraId="1DA39916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75EE977F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</w:rPr>
              <w:t>clk</w:t>
            </w:r>
            <w:proofErr w:type="spellEnd"/>
          </w:p>
        </w:tc>
        <w:tc>
          <w:tcPr>
            <w:tcW w:w="883" w:type="dxa"/>
            <w:vAlign w:val="center"/>
          </w:tcPr>
          <w:p w14:paraId="5D36E4B0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DF01007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时钟信号</w:t>
            </w:r>
          </w:p>
        </w:tc>
      </w:tr>
      <w:tr w:rsidR="006B12C4" w:rsidRPr="006E2F69" w14:paraId="7137FB6C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2834B1D7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08975E93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3213DC3C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复位信号</w:t>
            </w:r>
          </w:p>
          <w:p w14:paraId="3EF4B16E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：有效</w:t>
            </w:r>
          </w:p>
          <w:p w14:paraId="4C479550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：无效</w:t>
            </w:r>
          </w:p>
        </w:tc>
      </w:tr>
      <w:tr w:rsidR="006B12C4" w:rsidRPr="006E2F69" w14:paraId="51F19785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0BB54484" w14:textId="502FBB5B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reg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44122D2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085C2484" w14:textId="2A4F6AE9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 xml:space="preserve">当前指令地址 </w:t>
            </w:r>
            <w:r w:rsidRPr="006E2F69">
              <w:rPr>
                <w:rFonts w:asciiTheme="minorEastAsia" w:hAnsiTheme="minorEastAsia" w:cstheme="minorEastAsia"/>
                <w:sz w:val="24"/>
              </w:rPr>
              <w:t>(</w:t>
            </w:r>
            <w:proofErr w:type="spellStart"/>
            <w:r w:rsidRPr="006E2F69">
              <w:rPr>
                <w:rFonts w:asciiTheme="minorEastAsia" w:hAnsiTheme="minorEastAsia" w:cstheme="minorEastAsia"/>
                <w:sz w:val="24"/>
              </w:rPr>
              <w:t>IAddr</w:t>
            </w:r>
            <w:proofErr w:type="spellEnd"/>
            <w:r w:rsidRPr="006E2F69">
              <w:rPr>
                <w:rFonts w:asciiTheme="minorEastAsia" w:hAnsiTheme="minorEastAsia" w:cstheme="minorEastAsia"/>
                <w:sz w:val="24"/>
              </w:rPr>
              <w:t>=32'h00003000)</w:t>
            </w:r>
          </w:p>
        </w:tc>
      </w:tr>
    </w:tbl>
    <w:p w14:paraId="6634C7FA" w14:textId="4697B9C2" w:rsidR="006E2F69" w:rsidRDefault="006E2F69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</w:p>
    <w:p w14:paraId="45BE2B6E" w14:textId="77777777" w:rsidR="00B26048" w:rsidRDefault="00B26048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</w:p>
    <w:p w14:paraId="3C4EB2AB" w14:textId="208695FD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lastRenderedPageBreak/>
        <w:t>功能定义</w:t>
      </w:r>
    </w:p>
    <w:tbl>
      <w:tblPr>
        <w:tblStyle w:val="TableGrid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6B12C4" w:rsidRPr="006E2F69" w14:paraId="153ABFD0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32290C6F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6BCECEA5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77DA855A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功能描述</w:t>
            </w:r>
          </w:p>
        </w:tc>
      </w:tr>
      <w:tr w:rsidR="006B12C4" w:rsidRPr="006E2F69" w14:paraId="031C184F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09DD5A9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0BEA20E4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2FFC74DD" w14:textId="77777777" w:rsidR="006B12C4" w:rsidRPr="006E2F69" w:rsidRDefault="00442F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当复位信号有效时，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PC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被设置为起始地址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0x00003000</w:t>
            </w:r>
          </w:p>
        </w:tc>
      </w:tr>
    </w:tbl>
    <w:p w14:paraId="67DD2FE4" w14:textId="77777777" w:rsidR="006B12C4" w:rsidRPr="006E2F69" w:rsidRDefault="006B12C4">
      <w:pPr>
        <w:spacing w:line="360" w:lineRule="auto"/>
        <w:rPr>
          <w:rFonts w:ascii="Times New Roman" w:hAnsi="Times New Roman" w:cs="Times New Roman"/>
          <w:sz w:val="24"/>
        </w:rPr>
      </w:pPr>
    </w:p>
    <w:p w14:paraId="2B832994" w14:textId="77777777" w:rsidR="006B12C4" w:rsidRPr="006E2F69" w:rsidRDefault="00442F10">
      <w:pPr>
        <w:spacing w:line="360" w:lineRule="auto"/>
        <w:ind w:leftChars="200" w:left="420"/>
        <w:rPr>
          <w:rFonts w:asciiTheme="minorEastAsia" w:hAnsiTheme="minorEastAsia" w:cstheme="minorEastAsia"/>
          <w:sz w:val="28"/>
          <w:szCs w:val="28"/>
        </w:rPr>
      </w:pPr>
      <w:r w:rsidRPr="006E2F69">
        <w:rPr>
          <w:rFonts w:ascii="Times New Roman" w:hAnsi="Times New Roman" w:cs="Times New Roman" w:hint="eastAsia"/>
          <w:sz w:val="28"/>
          <w:szCs w:val="28"/>
        </w:rPr>
        <w:t>2</w:t>
      </w:r>
      <w:r w:rsidRPr="006E2F69">
        <w:rPr>
          <w:rFonts w:ascii="Times New Roman" w:hAnsi="Times New Roman" w:cs="Times New Roman" w:hint="eastAsia"/>
          <w:sz w:val="28"/>
          <w:szCs w:val="28"/>
        </w:rPr>
        <w:t>）</w:t>
      </w:r>
      <w:r w:rsidRPr="006E2F69">
        <w:rPr>
          <w:rFonts w:ascii="Times New Roman" w:hAnsi="Times New Roman" w:cs="Times New Roman"/>
          <w:sz w:val="28"/>
          <w:szCs w:val="28"/>
        </w:rPr>
        <w:t>IM</w:t>
      </w:r>
      <w:r w:rsidRPr="006E2F69">
        <w:rPr>
          <w:rFonts w:asciiTheme="minorEastAsia" w:hAnsiTheme="minorEastAsia" w:cstheme="minorEastAsia" w:hint="eastAsia"/>
          <w:sz w:val="28"/>
          <w:szCs w:val="28"/>
        </w:rPr>
        <w:t>（指令存储器）</w:t>
      </w:r>
    </w:p>
    <w:p w14:paraId="61DEE4E3" w14:textId="77777777" w:rsidR="006B12C4" w:rsidRPr="006E2F69" w:rsidRDefault="00442F10">
      <w:pPr>
        <w:spacing w:line="360" w:lineRule="auto"/>
        <w:ind w:firstLineChars="200" w:firstLine="480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IM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容量为4</w:t>
      </w: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KB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（32</w:t>
      </w: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bit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×1024字）</w:t>
      </w:r>
    </w:p>
    <w:p w14:paraId="3E279A72" w14:textId="11BACEAF" w:rsidR="00270EE7" w:rsidRPr="00B26048" w:rsidRDefault="00442F10" w:rsidP="00B2604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E2F69">
        <w:rPr>
          <w:rFonts w:ascii="Times New Roman" w:hAnsi="Times New Roman" w:cs="Times New Roman" w:hint="eastAsia"/>
          <w:sz w:val="24"/>
        </w:rPr>
        <w:t>因为</w:t>
      </w:r>
      <w:r w:rsidRPr="006E2F69">
        <w:rPr>
          <w:rFonts w:ascii="Times New Roman" w:hAnsi="Times New Roman" w:cs="Times New Roman"/>
          <w:sz w:val="24"/>
        </w:rPr>
        <w:t>ROM</w:t>
      </w:r>
      <w:r w:rsidRPr="006E2F69">
        <w:rPr>
          <w:rFonts w:asciiTheme="minorEastAsia" w:hAnsiTheme="minorEastAsia" w:cstheme="minorEastAsia" w:hint="eastAsia"/>
          <w:sz w:val="24"/>
        </w:rPr>
        <w:t>中储存了1024个地址，且</w:t>
      </w:r>
      <w:r w:rsidRPr="006E2F69">
        <w:rPr>
          <w:rFonts w:ascii="Times New Roman" w:hAnsi="Times New Roman" w:cs="Times New Roman"/>
          <w:sz w:val="24"/>
        </w:rPr>
        <w:t>IM</w:t>
      </w:r>
      <w:r w:rsidRPr="006E2F69">
        <w:rPr>
          <w:rFonts w:ascii="Times New Roman" w:hAnsi="Times New Roman" w:cs="Times New Roman" w:hint="eastAsia"/>
          <w:sz w:val="24"/>
        </w:rPr>
        <w:t>实际地址宽度仅为</w:t>
      </w:r>
      <w:r w:rsidRPr="006E2F69">
        <w:rPr>
          <w:rFonts w:ascii="Times New Roman" w:hAnsi="Times New Roman" w:cs="Times New Roman" w:hint="eastAsia"/>
          <w:sz w:val="24"/>
        </w:rPr>
        <w:t>10</w:t>
      </w:r>
      <w:r w:rsidRPr="006E2F69">
        <w:rPr>
          <w:rFonts w:ascii="Times New Roman" w:hAnsi="Times New Roman" w:cs="Times New Roman" w:hint="eastAsia"/>
          <w:sz w:val="24"/>
        </w:rPr>
        <w:t>位，，从而将地址的低</w:t>
      </w:r>
      <w:r w:rsidRPr="006E2F69">
        <w:rPr>
          <w:rFonts w:ascii="Times New Roman" w:hAnsi="Times New Roman" w:cs="Times New Roman" w:hint="eastAsia"/>
          <w:sz w:val="24"/>
        </w:rPr>
        <w:t>10</w:t>
      </w:r>
      <w:r w:rsidRPr="006E2F69">
        <w:rPr>
          <w:rFonts w:ascii="Times New Roman" w:hAnsi="Times New Roman" w:cs="Times New Roman" w:hint="eastAsia"/>
          <w:sz w:val="24"/>
        </w:rPr>
        <w:t>位（</w:t>
      </w:r>
      <w:r w:rsidRPr="006E2F69">
        <w:rPr>
          <w:rFonts w:ascii="Times New Roman" w:hAnsi="Times New Roman" w:cs="Times New Roman" w:hint="eastAsia"/>
          <w:sz w:val="24"/>
        </w:rPr>
        <w:t>2~11</w:t>
      </w:r>
      <w:r w:rsidRPr="006E2F69">
        <w:rPr>
          <w:rFonts w:ascii="Times New Roman" w:hAnsi="Times New Roman" w:cs="Times New Roman" w:hint="eastAsia"/>
          <w:sz w:val="24"/>
        </w:rPr>
        <w:t>位）连接到</w:t>
      </w:r>
      <w:r w:rsidRPr="006E2F69">
        <w:rPr>
          <w:rFonts w:ascii="Times New Roman" w:hAnsi="Times New Roman" w:cs="Times New Roman" w:hint="eastAsia"/>
          <w:sz w:val="24"/>
        </w:rPr>
        <w:t>ROM</w:t>
      </w:r>
      <w:r w:rsidRPr="006E2F69">
        <w:rPr>
          <w:rFonts w:ascii="Times New Roman" w:hAnsi="Times New Roman" w:cs="Times New Roman" w:hint="eastAsia"/>
          <w:sz w:val="24"/>
        </w:rPr>
        <w:t>选择地址端口。</w:t>
      </w:r>
    </w:p>
    <w:p w14:paraId="72DB26D5" w14:textId="0D2E23FF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825"/>
        <w:gridCol w:w="4978"/>
      </w:tblGrid>
      <w:tr w:rsidR="006B12C4" w:rsidRPr="006E2F69" w14:paraId="344A2D5D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5C6DADB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825" w:type="dxa"/>
            <w:shd w:val="clear" w:color="auto" w:fill="D5DCE4" w:themeFill="text2" w:themeFillTint="33"/>
          </w:tcPr>
          <w:p w14:paraId="76AF2F4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978" w:type="dxa"/>
            <w:shd w:val="clear" w:color="auto" w:fill="D5DCE4" w:themeFill="text2" w:themeFillTint="33"/>
          </w:tcPr>
          <w:p w14:paraId="39B6C90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6B12C4" w:rsidRPr="006E2F69" w14:paraId="1A1D67E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CBB283F" w14:textId="6BF9AC03" w:rsidR="006B12C4" w:rsidRPr="006E2F69" w:rsidRDefault="001C43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R</w:t>
            </w:r>
            <w:r w:rsidR="00270EE7" w:rsidRPr="006E2F69">
              <w:rPr>
                <w:rFonts w:ascii="Times New Roman" w:hAnsi="Times New Roman" w:cs="Times New Roman"/>
                <w:sz w:val="24"/>
              </w:rPr>
              <w:t>A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ddr</w:t>
            </w:r>
            <w:proofErr w:type="spell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9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:0]</w:t>
            </w:r>
          </w:p>
        </w:tc>
        <w:tc>
          <w:tcPr>
            <w:tcW w:w="825" w:type="dxa"/>
            <w:vAlign w:val="center"/>
          </w:tcPr>
          <w:p w14:paraId="5303BC19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978" w:type="dxa"/>
            <w:vAlign w:val="center"/>
          </w:tcPr>
          <w:p w14:paraId="5153E24C" w14:textId="524AA2B5" w:rsidR="006B12C4" w:rsidRPr="006E2F69" w:rsidRDefault="00270EE7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输入当前的地址</w:t>
            </w:r>
          </w:p>
        </w:tc>
      </w:tr>
      <w:tr w:rsidR="006B12C4" w:rsidRPr="006E2F69" w14:paraId="6293EDA2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5290BFF" w14:textId="649D3712" w:rsidR="006B12C4" w:rsidRPr="006E2F69" w:rsidRDefault="001C43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RData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825" w:type="dxa"/>
            <w:vAlign w:val="center"/>
          </w:tcPr>
          <w:p w14:paraId="42BE1D1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78" w:type="dxa"/>
            <w:vAlign w:val="center"/>
          </w:tcPr>
          <w:p w14:paraId="126FB588" w14:textId="5CF7904B" w:rsidR="006B12C4" w:rsidRPr="006E2F69" w:rsidRDefault="00270EE7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输出读取当前的数据</w:t>
            </w:r>
          </w:p>
        </w:tc>
      </w:tr>
    </w:tbl>
    <w:p w14:paraId="37B7D9DA" w14:textId="03B7BFC1" w:rsidR="006B12C4" w:rsidRPr="006E2F69" w:rsidRDefault="006B12C4">
      <w:pPr>
        <w:spacing w:line="360" w:lineRule="auto"/>
        <w:rPr>
          <w:rFonts w:ascii="Times New Roman" w:hAnsi="Times New Roman" w:cs="Times New Roman"/>
          <w:sz w:val="24"/>
        </w:rPr>
      </w:pPr>
    </w:p>
    <w:p w14:paraId="7AD93ADD" w14:textId="2B9500A4" w:rsidR="005B4509" w:rsidRDefault="005B4509" w:rsidP="008E20D9">
      <w:pPr>
        <w:spacing w:line="36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6E2F69">
        <w:rPr>
          <w:rFonts w:ascii="黑体" w:eastAsia="黑体" w:hAnsi="黑体" w:cs="黑体"/>
          <w:sz w:val="28"/>
          <w:szCs w:val="28"/>
        </w:rPr>
        <w:t>2.</w:t>
      </w:r>
      <w:r w:rsidRPr="006E2F69">
        <w:rPr>
          <w:rFonts w:ascii="Times New Roman" w:hAnsi="Times New Roman" w:cs="Times New Roman"/>
          <w:sz w:val="28"/>
          <w:szCs w:val="28"/>
        </w:rPr>
        <w:t>Controller</w:t>
      </w:r>
      <w:r w:rsidRPr="006E2F69">
        <w:rPr>
          <w:rFonts w:ascii="黑体" w:eastAsia="黑体" w:hAnsi="黑体" w:cs="黑体" w:hint="eastAsia"/>
          <w:sz w:val="28"/>
          <w:szCs w:val="28"/>
        </w:rPr>
        <w:t>（</w:t>
      </w:r>
      <w:r w:rsidRPr="006E2F69">
        <w:rPr>
          <w:rFonts w:ascii="黑体" w:eastAsia="黑体" w:hAnsi="黑体" w:cs="黑体" w:hint="eastAsia"/>
          <w:sz w:val="28"/>
          <w:szCs w:val="28"/>
        </w:rPr>
        <w:t>控制器</w:t>
      </w:r>
      <w:r w:rsidRPr="006E2F69">
        <w:rPr>
          <w:rFonts w:ascii="黑体" w:eastAsia="黑体" w:hAnsi="黑体" w:cs="黑体" w:hint="eastAsia"/>
          <w:sz w:val="28"/>
          <w:szCs w:val="28"/>
        </w:rPr>
        <w:t>）</w:t>
      </w:r>
    </w:p>
    <w:p w14:paraId="0E4659B7" w14:textId="2D54AA46" w:rsidR="00B26048" w:rsidRPr="00B26048" w:rsidRDefault="00B26048" w:rsidP="00B26048">
      <w:pPr>
        <w:spacing w:line="360" w:lineRule="auto"/>
        <w:ind w:firstLineChars="200" w:firstLine="480"/>
        <w:rPr>
          <w:rFonts w:ascii="黑体" w:eastAsia="黑体" w:hAnsi="黑体" w:cs="黑体" w:hint="eastAsia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859"/>
        <w:gridCol w:w="720"/>
        <w:gridCol w:w="4768"/>
      </w:tblGrid>
      <w:tr w:rsidR="005B4509" w:rsidRPr="006E2F69" w14:paraId="4D5F829C" w14:textId="77777777" w:rsidTr="00EE2B82">
        <w:trPr>
          <w:trHeight w:val="382"/>
          <w:jc w:val="center"/>
        </w:trPr>
        <w:tc>
          <w:tcPr>
            <w:tcW w:w="1859" w:type="dxa"/>
            <w:shd w:val="clear" w:color="auto" w:fill="D5DCE4" w:themeFill="text2" w:themeFillTint="33"/>
          </w:tcPr>
          <w:p w14:paraId="4176FC76" w14:textId="77777777" w:rsidR="005B4509" w:rsidRPr="006E2F69" w:rsidRDefault="005B4509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D5DCE4" w:themeFill="text2" w:themeFillTint="33"/>
          </w:tcPr>
          <w:p w14:paraId="0CC012E9" w14:textId="77777777" w:rsidR="005B4509" w:rsidRPr="006E2F69" w:rsidRDefault="005B4509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D5DCE4" w:themeFill="text2" w:themeFillTint="33"/>
          </w:tcPr>
          <w:p w14:paraId="3FA23888" w14:textId="77777777" w:rsidR="005B4509" w:rsidRPr="006E2F69" w:rsidRDefault="005B4509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5B4509" w:rsidRPr="006E2F69" w14:paraId="6F7F1A36" w14:textId="77777777" w:rsidTr="00EE2B82">
        <w:trPr>
          <w:trHeight w:val="382"/>
          <w:jc w:val="center"/>
        </w:trPr>
        <w:tc>
          <w:tcPr>
            <w:tcW w:w="1859" w:type="dxa"/>
            <w:shd w:val="clear" w:color="auto" w:fill="auto"/>
            <w:vAlign w:val="center"/>
          </w:tcPr>
          <w:p w14:paraId="64228644" w14:textId="214C185A" w:rsidR="005B4509" w:rsidRPr="006E2F69" w:rsidRDefault="005B4509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cmd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31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:0]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85D89D" w14:textId="77777777" w:rsidR="005B4509" w:rsidRPr="006E2F69" w:rsidRDefault="005B4509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78D3C6D0" w14:textId="34E829E0" w:rsidR="005B4509" w:rsidRPr="006E2F69" w:rsidRDefault="005B4509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位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操作编码</w:t>
            </w:r>
          </w:p>
        </w:tc>
      </w:tr>
      <w:tr w:rsidR="005B4509" w:rsidRPr="006E2F69" w14:paraId="5E50D9E4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7A1D852C" w14:textId="21C9CEDE" w:rsidR="005B4509" w:rsidRPr="006E2F69" w:rsidRDefault="005B4509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Jump</w:t>
            </w:r>
          </w:p>
        </w:tc>
        <w:tc>
          <w:tcPr>
            <w:tcW w:w="720" w:type="dxa"/>
            <w:vAlign w:val="center"/>
          </w:tcPr>
          <w:p w14:paraId="598AD70E" w14:textId="08A0FF50" w:rsidR="005B4509" w:rsidRPr="006E2F69" w:rsidRDefault="005B4509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4C1435D" w14:textId="52DF408D" w:rsidR="005B4509" w:rsidRPr="006E2F69" w:rsidRDefault="00C7479A" w:rsidP="005B4509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跳转信号</w:t>
            </w:r>
          </w:p>
          <w:p w14:paraId="59C10F9D" w14:textId="77777777" w:rsidR="005B4509" w:rsidRPr="006E2F69" w:rsidRDefault="005B4509" w:rsidP="005B4509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0为不是跳转指令</w:t>
            </w:r>
          </w:p>
          <w:p w14:paraId="3E69077B" w14:textId="0CE7C012" w:rsidR="005B4509" w:rsidRPr="006E2F69" w:rsidRDefault="005B4509" w:rsidP="005B4509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1为是跳转指令</w:t>
            </w:r>
          </w:p>
        </w:tc>
      </w:tr>
      <w:tr w:rsidR="00750187" w:rsidRPr="006E2F69" w14:paraId="1C936B77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5EC3E25B" w14:textId="755650F3" w:rsidR="00750187" w:rsidRPr="006E2F69" w:rsidRDefault="00750187" w:rsidP="007501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RegSr</w:t>
            </w:r>
            <w:r w:rsidRPr="006E2F69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1BCFB7CB" w14:textId="0B6C66C7" w:rsidR="00750187" w:rsidRPr="006E2F69" w:rsidRDefault="00750187" w:rsidP="007501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0ACAAE75" w14:textId="340F8F9E" w:rsidR="00750187" w:rsidRPr="006E2F69" w:rsidRDefault="00CD3446" w:rsidP="00750187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寄存器地址的来源</w:t>
            </w:r>
          </w:p>
        </w:tc>
      </w:tr>
      <w:tr w:rsidR="00CD3446" w:rsidRPr="006E2F69" w14:paraId="4B468711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49F99077" w14:textId="48E0E797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</w:rPr>
              <w:t>MemWrite</w:t>
            </w:r>
            <w:proofErr w:type="spellEnd"/>
          </w:p>
        </w:tc>
        <w:tc>
          <w:tcPr>
            <w:tcW w:w="720" w:type="dxa"/>
            <w:vAlign w:val="center"/>
          </w:tcPr>
          <w:p w14:paraId="0627FCFA" w14:textId="7721792C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4720AAD5" w14:textId="0230D8D7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DM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写控制信号，写入GRF的数据选择</w:t>
            </w:r>
            <w:r w:rsidR="00C7479A" w:rsidRPr="006E2F69">
              <w:rPr>
                <w:rFonts w:asciiTheme="minorEastAsia" w:hAnsiTheme="minorEastAsia" w:cstheme="minorEastAsia" w:hint="eastAsia"/>
                <w:sz w:val="24"/>
              </w:rPr>
              <w:t>(</w:t>
            </w:r>
            <w:r w:rsidR="00C7479A" w:rsidRPr="006E2F69">
              <w:rPr>
                <w:rFonts w:ascii="Times New Roman" w:eastAsia="宋体" w:hAnsi="Times New Roman" w:cs="Times New Roman" w:hint="eastAsia"/>
                <w:sz w:val="24"/>
              </w:rPr>
              <w:t>内存写使能信号</w:t>
            </w:r>
            <w:r w:rsidR="00C7479A" w:rsidRPr="006E2F69">
              <w:rPr>
                <w:rFonts w:asciiTheme="minorEastAsia" w:hAnsiTheme="minorEastAsia" w:cstheme="minorEastAsia"/>
                <w:sz w:val="24"/>
              </w:rPr>
              <w:t>)</w:t>
            </w:r>
          </w:p>
        </w:tc>
      </w:tr>
      <w:tr w:rsidR="00CD3446" w:rsidRPr="006E2F69" w14:paraId="4BC72883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5E8E671B" w14:textId="60735B5A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Branch</w:t>
            </w:r>
          </w:p>
        </w:tc>
        <w:tc>
          <w:tcPr>
            <w:tcW w:w="720" w:type="dxa"/>
            <w:vAlign w:val="center"/>
          </w:tcPr>
          <w:p w14:paraId="18165D77" w14:textId="44847C8A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221CE483" w14:textId="4A73D6B1" w:rsidR="008E20D9" w:rsidRPr="006E2F69" w:rsidRDefault="008E20D9" w:rsidP="00CD34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分支信号</w:t>
            </w:r>
          </w:p>
          <w:p w14:paraId="0D6666E1" w14:textId="6F7978D1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输出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为不是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Branch</w:t>
            </w:r>
          </w:p>
          <w:p w14:paraId="2D0C4BDD" w14:textId="2C856D87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输出为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是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B</w:t>
            </w:r>
            <w:r w:rsidRPr="006E2F69">
              <w:rPr>
                <w:rFonts w:ascii="Times New Roman" w:hAnsi="Times New Roman" w:cs="Times New Roman"/>
                <w:sz w:val="24"/>
              </w:rPr>
              <w:t>r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anch</w:t>
            </w:r>
          </w:p>
        </w:tc>
      </w:tr>
      <w:tr w:rsidR="00CD3446" w:rsidRPr="006E2F69" w14:paraId="0CA222DF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326A1184" w14:textId="15C798D4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ALUSrc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2A2ECC52" w14:textId="253ECD1E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606137AF" w14:textId="7EED7AC3" w:rsidR="00CD3446" w:rsidRPr="006E2F69" w:rsidRDefault="00C7479A" w:rsidP="00CD3446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操作数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的来源</w:t>
            </w:r>
          </w:p>
        </w:tc>
      </w:tr>
      <w:tr w:rsidR="00CD3446" w:rsidRPr="006E2F69" w14:paraId="283464F9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432086E0" w14:textId="45FEEFD3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RegDst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51E30C40" w14:textId="60433F80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34A3CF0" w14:textId="77777777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寄存器地址</w:t>
            </w:r>
            <w:r w:rsidR="00C7479A" w:rsidRPr="006E2F69">
              <w:rPr>
                <w:rFonts w:asciiTheme="minorEastAsia" w:hAnsiTheme="minorEastAsia" w:cstheme="minorEastAsia" w:hint="eastAsia"/>
                <w:sz w:val="24"/>
              </w:rPr>
              <w:t>选择</w:t>
            </w:r>
          </w:p>
          <w:p w14:paraId="46372B78" w14:textId="0E2E05A6" w:rsidR="00C7479A" w:rsidRPr="006E2F69" w:rsidRDefault="00C7479A" w:rsidP="00C7479A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gramStart"/>
            <w:r w:rsidRPr="006E2F69">
              <w:rPr>
                <w:rFonts w:asciiTheme="minorEastAsia" w:hAnsiTheme="minorEastAsia" w:cstheme="minorEastAsia"/>
                <w:sz w:val="24"/>
              </w:rPr>
              <w:t>0:[</w:t>
            </w:r>
            <w:proofErr w:type="gramEnd"/>
            <w:r w:rsidRPr="006E2F69">
              <w:rPr>
                <w:rFonts w:asciiTheme="minorEastAsia" w:hAnsiTheme="minorEastAsia" w:cstheme="minorEastAsia"/>
                <w:sz w:val="24"/>
              </w:rPr>
              <w:t>20:16]</w:t>
            </w:r>
          </w:p>
          <w:p w14:paraId="0E59DB07" w14:textId="348FDD6A" w:rsidR="00C7479A" w:rsidRPr="006E2F69" w:rsidRDefault="00C7479A" w:rsidP="00C7479A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proofErr w:type="gramStart"/>
            <w:r w:rsidRPr="006E2F69">
              <w:rPr>
                <w:rFonts w:asciiTheme="minorEastAsia" w:hAnsiTheme="minorEastAsia" w:cstheme="minorEastAsia"/>
                <w:sz w:val="24"/>
              </w:rPr>
              <w:t>1:[</w:t>
            </w:r>
            <w:proofErr w:type="gramEnd"/>
            <w:r w:rsidRPr="006E2F69">
              <w:rPr>
                <w:rFonts w:asciiTheme="minorEastAsia" w:hAnsiTheme="minorEastAsia" w:cstheme="minorEastAsia"/>
                <w:sz w:val="24"/>
              </w:rPr>
              <w:t>15:11]</w:t>
            </w:r>
          </w:p>
        </w:tc>
      </w:tr>
      <w:tr w:rsidR="00CD3446" w:rsidRPr="006E2F69" w14:paraId="701013A2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7D127E98" w14:textId="25AE1A0B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</w:rPr>
              <w:t>RegWrite</w:t>
            </w:r>
            <w:proofErr w:type="spellEnd"/>
          </w:p>
        </w:tc>
        <w:tc>
          <w:tcPr>
            <w:tcW w:w="720" w:type="dxa"/>
            <w:vAlign w:val="center"/>
          </w:tcPr>
          <w:p w14:paraId="498F7AC3" w14:textId="2329F1B0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20657A43" w14:textId="3D39D2BB" w:rsidR="00CD3446" w:rsidRPr="006E2F69" w:rsidRDefault="00C7479A" w:rsidP="00CD3446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寄存器写使能信号</w:t>
            </w:r>
          </w:p>
        </w:tc>
      </w:tr>
      <w:tr w:rsidR="00CD3446" w:rsidRPr="006E2F69" w14:paraId="4EBFA109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33CE3001" w14:textId="17123746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Ext</w:t>
            </w:r>
            <w:r w:rsidRPr="006E2F69">
              <w:rPr>
                <w:rFonts w:ascii="Times New Roman" w:hAnsi="Times New Roman" w:cs="Times New Roman"/>
                <w:sz w:val="24"/>
              </w:rPr>
              <w:t>O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p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08145D79" w14:textId="30DF3CEA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052ACE6" w14:textId="7F30B798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控制扩展方式</w:t>
            </w:r>
          </w:p>
        </w:tc>
      </w:tr>
      <w:tr w:rsidR="00CD3446" w:rsidRPr="006E2F69" w14:paraId="19BC96B6" w14:textId="77777777" w:rsidTr="00EE2B82">
        <w:trPr>
          <w:trHeight w:val="507"/>
          <w:jc w:val="center"/>
        </w:trPr>
        <w:tc>
          <w:tcPr>
            <w:tcW w:w="1859" w:type="dxa"/>
            <w:vAlign w:val="center"/>
          </w:tcPr>
          <w:p w14:paraId="2891B9ED" w14:textId="03DBAFF0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ALUCtrl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:0]</w:t>
            </w:r>
          </w:p>
        </w:tc>
        <w:tc>
          <w:tcPr>
            <w:tcW w:w="720" w:type="dxa"/>
            <w:vAlign w:val="center"/>
          </w:tcPr>
          <w:p w14:paraId="799682E6" w14:textId="00A525D1" w:rsidR="00CD3446" w:rsidRPr="006E2F69" w:rsidRDefault="00CD3446" w:rsidP="00CD3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E28AE8A" w14:textId="22AF9AC3" w:rsidR="00CD3446" w:rsidRPr="006E2F69" w:rsidRDefault="00CD3446" w:rsidP="00CD34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功能选择信号</w:t>
            </w:r>
          </w:p>
        </w:tc>
      </w:tr>
    </w:tbl>
    <w:p w14:paraId="1FA91615" w14:textId="77777777" w:rsidR="00CD3446" w:rsidRPr="006E2F69" w:rsidRDefault="00CD3446">
      <w:pPr>
        <w:spacing w:line="360" w:lineRule="auto"/>
        <w:rPr>
          <w:rFonts w:ascii="Times New Roman" w:hAnsi="Times New Roman" w:cs="Times New Roman"/>
          <w:sz w:val="24"/>
        </w:rPr>
      </w:pPr>
    </w:p>
    <w:p w14:paraId="232D4D60" w14:textId="7B7EBFF6" w:rsidR="006B12C4" w:rsidRPr="00B26048" w:rsidRDefault="005B4509">
      <w:pPr>
        <w:spacing w:line="36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B26048">
        <w:rPr>
          <w:rFonts w:ascii="Times New Roman" w:hAnsi="Times New Roman" w:cs="Times New Roman" w:hint="eastAsia"/>
          <w:sz w:val="28"/>
          <w:szCs w:val="28"/>
        </w:rPr>
        <w:t>3</w:t>
      </w:r>
      <w:r w:rsidR="00650B1C" w:rsidRPr="00B26048">
        <w:rPr>
          <w:rFonts w:ascii="Times New Roman" w:hAnsi="Times New Roman" w:cs="Times New Roman"/>
          <w:sz w:val="28"/>
          <w:szCs w:val="28"/>
        </w:rPr>
        <w:t>.</w:t>
      </w:r>
      <w:r w:rsidR="00442F10" w:rsidRPr="00B26048">
        <w:rPr>
          <w:rFonts w:ascii="Times New Roman" w:hAnsi="Times New Roman" w:cs="Times New Roman" w:hint="eastAsia"/>
          <w:sz w:val="28"/>
          <w:szCs w:val="28"/>
        </w:rPr>
        <w:t>GRF</w:t>
      </w:r>
      <w:r w:rsidR="00442F10" w:rsidRPr="00B26048">
        <w:rPr>
          <w:rFonts w:ascii="黑体" w:eastAsia="黑体" w:hAnsi="黑体" w:cs="黑体" w:hint="eastAsia"/>
          <w:sz w:val="28"/>
          <w:szCs w:val="28"/>
        </w:rPr>
        <w:t>（通用寄存器组）：内部包括32个寄存器</w:t>
      </w:r>
    </w:p>
    <w:p w14:paraId="378F4811" w14:textId="54698C6D" w:rsidR="005B4509" w:rsidRPr="00B26048" w:rsidRDefault="00442F10" w:rsidP="00B26048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color w:val="4C4C4C"/>
          <w:sz w:val="24"/>
          <w:shd w:val="clear" w:color="auto" w:fill="FFFFFF"/>
        </w:rPr>
        <w:t xml:space="preserve">具有写使能的寄存器实现，寄存器总数为 32 </w:t>
      </w:r>
      <w:proofErr w:type="gramStart"/>
      <w:r w:rsidRPr="006E2F69">
        <w:rPr>
          <w:rFonts w:asciiTheme="minorEastAsia" w:hAnsiTheme="minorEastAsia" w:cstheme="minorEastAsia" w:hint="eastAsia"/>
          <w:color w:val="4C4C4C"/>
          <w:sz w:val="24"/>
          <w:shd w:val="clear" w:color="auto" w:fill="FFFFFF"/>
        </w:rPr>
        <w:t>个</w:t>
      </w:r>
      <w:proofErr w:type="gramEnd"/>
      <w:r w:rsidRPr="006E2F69">
        <w:rPr>
          <w:rStyle w:val="Strong"/>
          <w:rFonts w:asciiTheme="minorEastAsia" w:hAnsiTheme="minorEastAsia" w:cstheme="minorEastAsia" w:hint="eastAsia"/>
          <w:b w:val="0"/>
          <w:color w:val="4C4C4C"/>
          <w:sz w:val="24"/>
          <w:shd w:val="clear" w:color="auto" w:fill="FFFFFF"/>
        </w:rPr>
        <w:t>0 号寄存器</w:t>
      </w:r>
      <w:r w:rsidRPr="006E2F69">
        <w:rPr>
          <w:rFonts w:asciiTheme="minorEastAsia" w:hAnsiTheme="minorEastAsia" w:cstheme="minorEastAsia" w:hint="eastAsia"/>
          <w:color w:val="4C4C4C"/>
          <w:sz w:val="24"/>
          <w:shd w:val="clear" w:color="auto" w:fill="FFFFFF"/>
        </w:rPr>
        <w:t>的值始终保持为 0。其他寄存器初始值均为 0</w:t>
      </w:r>
    </w:p>
    <w:p w14:paraId="68711382" w14:textId="44D84301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870"/>
        <w:gridCol w:w="4243"/>
      </w:tblGrid>
      <w:tr w:rsidR="006B12C4" w:rsidRPr="006E2F69" w14:paraId="26E47F6B" w14:textId="77777777">
        <w:trPr>
          <w:trHeight w:val="382"/>
          <w:jc w:val="center"/>
        </w:trPr>
        <w:tc>
          <w:tcPr>
            <w:tcW w:w="2234" w:type="dxa"/>
            <w:shd w:val="clear" w:color="auto" w:fill="D5DCE4" w:themeFill="text2" w:themeFillTint="33"/>
          </w:tcPr>
          <w:p w14:paraId="550641C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870" w:type="dxa"/>
            <w:shd w:val="clear" w:color="auto" w:fill="D5DCE4" w:themeFill="text2" w:themeFillTint="33"/>
          </w:tcPr>
          <w:p w14:paraId="6C15A004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243" w:type="dxa"/>
            <w:shd w:val="clear" w:color="auto" w:fill="D5DCE4" w:themeFill="text2" w:themeFillTint="33"/>
          </w:tcPr>
          <w:p w14:paraId="14A8B2EA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6B12C4" w:rsidRPr="006E2F69" w14:paraId="50C48753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26F8FF7E" w14:textId="08503DE7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IAddr</w:t>
            </w:r>
            <w:proofErr w:type="spell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870" w:type="dxa"/>
            <w:vAlign w:val="center"/>
          </w:tcPr>
          <w:p w14:paraId="396E538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588711D9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相应指令存储地址</w:t>
            </w:r>
          </w:p>
        </w:tc>
      </w:tr>
      <w:tr w:rsidR="006B12C4" w:rsidRPr="006E2F69" w14:paraId="100BBEDF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1E885EA9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</w:rPr>
              <w:t>clk</w:t>
            </w:r>
            <w:proofErr w:type="spellEnd"/>
          </w:p>
        </w:tc>
        <w:tc>
          <w:tcPr>
            <w:tcW w:w="870" w:type="dxa"/>
            <w:vAlign w:val="center"/>
          </w:tcPr>
          <w:p w14:paraId="70A4354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669C2A32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时钟信号</w:t>
            </w:r>
          </w:p>
        </w:tc>
      </w:tr>
      <w:tr w:rsidR="006B12C4" w:rsidRPr="006E2F69" w14:paraId="047C2E7D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2DA62A69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reset</w:t>
            </w:r>
          </w:p>
        </w:tc>
        <w:tc>
          <w:tcPr>
            <w:tcW w:w="870" w:type="dxa"/>
            <w:vAlign w:val="center"/>
          </w:tcPr>
          <w:p w14:paraId="5AB5B6D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8352962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复位信号</w:t>
            </w:r>
          </w:p>
          <w:p w14:paraId="7A815A0F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1：有效</w:t>
            </w:r>
          </w:p>
          <w:p w14:paraId="4F68D9E6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0：无效</w:t>
            </w:r>
          </w:p>
        </w:tc>
      </w:tr>
      <w:tr w:rsidR="006B12C4" w:rsidRPr="006E2F69" w14:paraId="565EE8CA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2B103466" w14:textId="0A27D32F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</w:rPr>
              <w:t>WEnable</w:t>
            </w:r>
            <w:proofErr w:type="spellEnd"/>
          </w:p>
        </w:tc>
        <w:tc>
          <w:tcPr>
            <w:tcW w:w="870" w:type="dxa"/>
            <w:vAlign w:val="center"/>
          </w:tcPr>
          <w:p w14:paraId="27B6EF5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3009B979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读写控制信号</w:t>
            </w:r>
          </w:p>
          <w:p w14:paraId="001D2603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1：写操作</w:t>
            </w:r>
          </w:p>
          <w:p w14:paraId="7947E667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0：读操作</w:t>
            </w:r>
          </w:p>
        </w:tc>
      </w:tr>
      <w:tr w:rsidR="006B12C4" w:rsidRPr="006E2F69" w14:paraId="112AED10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121580DA" w14:textId="265928F4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RAddr1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5DFCDB2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4870243C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寄存器1的地址</w:t>
            </w:r>
          </w:p>
        </w:tc>
      </w:tr>
      <w:tr w:rsidR="006B12C4" w:rsidRPr="006E2F69" w14:paraId="74FD3FC8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36D53B6E" w14:textId="58246505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RAddr2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2D55C2C7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4E1E21A3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读寄存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器2的地址</w:t>
            </w:r>
          </w:p>
        </w:tc>
      </w:tr>
      <w:tr w:rsidR="006B12C4" w:rsidRPr="006E2F69" w14:paraId="56B0F5FC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3284C621" w14:textId="427517AE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WAddr</w:t>
            </w:r>
            <w:proofErr w:type="spell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4:0]</w:t>
            </w:r>
          </w:p>
        </w:tc>
        <w:tc>
          <w:tcPr>
            <w:tcW w:w="870" w:type="dxa"/>
            <w:vAlign w:val="center"/>
          </w:tcPr>
          <w:p w14:paraId="2AB1BE2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7FD9842F" w14:textId="2B800B4A" w:rsidR="006B12C4" w:rsidRPr="006E2F69" w:rsidRDefault="008E20D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为地址输入信号，指定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个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寄存器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中的一个作为写入目标寄存器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地址</w:t>
            </w:r>
          </w:p>
        </w:tc>
      </w:tr>
      <w:tr w:rsidR="006B12C4" w:rsidRPr="006E2F69" w14:paraId="1F4E471D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5DD9A893" w14:textId="32BD5589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WData</w:t>
            </w:r>
            <w:proofErr w:type="spell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870" w:type="dxa"/>
            <w:vAlign w:val="center"/>
          </w:tcPr>
          <w:p w14:paraId="0224FC0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5FE640BC" w14:textId="16DA0B4C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向写寄存器中写入的值</w:t>
            </w:r>
            <w:r w:rsidR="008E20D9" w:rsidRPr="006E2F69">
              <w:rPr>
                <w:rFonts w:ascii="Times New Roman" w:hAnsi="Times New Roman" w:cs="Times New Roman" w:hint="eastAsia"/>
                <w:sz w:val="24"/>
              </w:rPr>
              <w:t>（数据）</w:t>
            </w:r>
          </w:p>
        </w:tc>
      </w:tr>
      <w:tr w:rsidR="006B12C4" w:rsidRPr="006E2F69" w14:paraId="1602C452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190AF3B6" w14:textId="0A0D5D5F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RData1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54344E3B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75AA015A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32位输出1</w:t>
            </w:r>
          </w:p>
        </w:tc>
      </w:tr>
      <w:tr w:rsidR="006B12C4" w:rsidRPr="006E2F69" w14:paraId="0C6DDA69" w14:textId="77777777">
        <w:trPr>
          <w:trHeight w:val="507"/>
          <w:jc w:val="center"/>
        </w:trPr>
        <w:tc>
          <w:tcPr>
            <w:tcW w:w="2234" w:type="dxa"/>
            <w:vAlign w:val="center"/>
          </w:tcPr>
          <w:p w14:paraId="0332438D" w14:textId="3A6E6998" w:rsidR="006B12C4" w:rsidRPr="006E2F69" w:rsidRDefault="00294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RData2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3A562FD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17755C97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32位输出2</w:t>
            </w:r>
          </w:p>
        </w:tc>
      </w:tr>
    </w:tbl>
    <w:p w14:paraId="21DD417A" w14:textId="77777777" w:rsidR="008E20D9" w:rsidRPr="006E2F69" w:rsidRDefault="008E20D9" w:rsidP="008E20D9">
      <w:pPr>
        <w:spacing w:line="360" w:lineRule="auto"/>
        <w:rPr>
          <w:rFonts w:ascii="黑体" w:eastAsia="黑体" w:hAnsi="黑体" w:cs="黑体"/>
          <w:sz w:val="24"/>
        </w:rPr>
      </w:pPr>
    </w:p>
    <w:p w14:paraId="6D60A18B" w14:textId="3DE8AA62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功能定义</w:t>
      </w:r>
    </w:p>
    <w:tbl>
      <w:tblPr>
        <w:tblStyle w:val="TableGrid"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6285"/>
      </w:tblGrid>
      <w:tr w:rsidR="006B12C4" w:rsidRPr="006E2F69" w14:paraId="2044CD08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F224290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0606BE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D5DCE4" w:themeFill="text2" w:themeFillTint="33"/>
          </w:tcPr>
          <w:p w14:paraId="1E182B60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功能描述</w:t>
            </w:r>
          </w:p>
        </w:tc>
      </w:tr>
      <w:tr w:rsidR="006B12C4" w:rsidRPr="006E2F69" w14:paraId="142D6BC8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0A7A6681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14BB17FE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复位</w:t>
            </w:r>
          </w:p>
        </w:tc>
        <w:tc>
          <w:tcPr>
            <w:tcW w:w="6285" w:type="dxa"/>
            <w:vAlign w:val="center"/>
          </w:tcPr>
          <w:p w14:paraId="6894166E" w14:textId="77777777" w:rsidR="006B12C4" w:rsidRPr="006E2F69" w:rsidRDefault="00442F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当复位信号有效时，所有寄存器的值被设置为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0x00000000</w:t>
            </w:r>
          </w:p>
        </w:tc>
      </w:tr>
      <w:tr w:rsidR="006B12C4" w:rsidRPr="006E2F69" w14:paraId="373A6A25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2D8C87C3" w14:textId="77777777" w:rsidR="006B12C4" w:rsidRPr="006E2F69" w:rsidRDefault="00442F1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03410ED9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写寄存器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3477D" w14:textId="77777777" w:rsidR="006B12C4" w:rsidRPr="006E2F69" w:rsidRDefault="00442F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根据输入的写寄存器地址，把输入的数据写入写寄存器中</w:t>
            </w:r>
          </w:p>
        </w:tc>
      </w:tr>
      <w:tr w:rsidR="006B12C4" w:rsidRPr="006E2F69" w14:paraId="3B29DDE8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5706CEDA" w14:textId="77777777" w:rsidR="006B12C4" w:rsidRPr="006E2F69" w:rsidRDefault="00442F1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3B3A70F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740C" w14:textId="77777777" w:rsidR="006B12C4" w:rsidRPr="006E2F69" w:rsidRDefault="00442F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根据输入的读寄存器地址，将数据读出</w:t>
            </w:r>
          </w:p>
        </w:tc>
      </w:tr>
    </w:tbl>
    <w:p w14:paraId="5032D630" w14:textId="77777777" w:rsidR="006B12C4" w:rsidRPr="00B26048" w:rsidRDefault="006B12C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3656BED" w14:textId="6F134D0C" w:rsidR="006B12C4" w:rsidRPr="00B26048" w:rsidRDefault="00650B1C" w:rsidP="00650B1C">
      <w:pPr>
        <w:spacing w:line="360" w:lineRule="auto"/>
        <w:ind w:firstLine="420"/>
        <w:rPr>
          <w:rFonts w:ascii="黑体" w:eastAsia="黑体" w:hAnsi="黑体" w:cs="黑体"/>
          <w:sz w:val="28"/>
          <w:szCs w:val="28"/>
        </w:rPr>
      </w:pPr>
      <w:r w:rsidRPr="00B26048">
        <w:rPr>
          <w:rFonts w:ascii="Times New Roman" w:eastAsia="黑体" w:hAnsi="Times New Roman" w:cs="Times New Roman"/>
          <w:sz w:val="28"/>
          <w:szCs w:val="28"/>
        </w:rPr>
        <w:t>4.</w:t>
      </w:r>
      <w:r w:rsidR="00442F10" w:rsidRPr="00B26048">
        <w:rPr>
          <w:rFonts w:ascii="Times New Roman" w:eastAsia="黑体" w:hAnsi="Times New Roman" w:cs="Times New Roman"/>
          <w:sz w:val="28"/>
          <w:szCs w:val="28"/>
        </w:rPr>
        <w:t>ALU</w:t>
      </w:r>
      <w:r w:rsidR="00442F10" w:rsidRPr="00B26048">
        <w:rPr>
          <w:rFonts w:ascii="黑体" w:eastAsia="黑体" w:hAnsi="黑体" w:cs="黑体" w:hint="eastAsia"/>
          <w:sz w:val="28"/>
          <w:szCs w:val="28"/>
        </w:rPr>
        <w:t>（算术逻辑单元）</w:t>
      </w:r>
    </w:p>
    <w:p w14:paraId="1642569E" w14:textId="5149E20F" w:rsidR="006B12C4" w:rsidRPr="006E2F69" w:rsidRDefault="00442F10" w:rsidP="00B26048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提供32位加、减、或运算可以不支持溢出</w:t>
      </w:r>
    </w:p>
    <w:p w14:paraId="0A019FDA" w14:textId="77777777" w:rsidR="006B12C4" w:rsidRPr="006E2F69" w:rsidRDefault="00442F10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6B12C4" w:rsidRPr="006E2F69" w14:paraId="14C3D31D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7B5E275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6190B53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69D468C2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6B12C4" w:rsidRPr="006E2F69" w14:paraId="4080E07C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3786C3F2" w14:textId="00DEAA09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op1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4817EE89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926CC85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6B12C4" w:rsidRPr="006E2F69" w14:paraId="3991724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B30CA8B" w14:textId="11A4F314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lastRenderedPageBreak/>
              <w:t>op2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09D6F3A4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164D9673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6B12C4" w:rsidRPr="006E2F69" w14:paraId="222F7497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BD9BF9F" w14:textId="52220FEA" w:rsidR="006B12C4" w:rsidRPr="006E2F69" w:rsidRDefault="00C72C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sel</w:t>
            </w:r>
            <w:proofErr w:type="spellEnd"/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</w:t>
            </w:r>
            <w:r w:rsidR="00442F10" w:rsidRPr="006E2F69">
              <w:rPr>
                <w:rFonts w:ascii="Times New Roman" w:hAnsi="Times New Roman" w:cs="Times New Roman" w:hint="eastAsia"/>
                <w:sz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0B99089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38FECDF1" w14:textId="080492FC" w:rsidR="006B12C4" w:rsidRPr="006E2F69" w:rsidRDefault="00442F10" w:rsidP="008E20D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功能选择信号</w:t>
            </w:r>
          </w:p>
        </w:tc>
      </w:tr>
      <w:tr w:rsidR="008E20D9" w:rsidRPr="006E2F69" w14:paraId="231E96BD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7F86F3E" w14:textId="6B02670D" w:rsidR="008E20D9" w:rsidRPr="006E2F69" w:rsidRDefault="008E20D9" w:rsidP="008E20D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Result[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30D05486" w14:textId="56383FBA" w:rsidR="008E20D9" w:rsidRPr="006E2F69" w:rsidRDefault="008E20D9" w:rsidP="008E20D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43475898" w14:textId="46F1B2E3" w:rsidR="008E20D9" w:rsidRPr="006E2F69" w:rsidRDefault="008E20D9" w:rsidP="008E20D9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32位数据输出</w:t>
            </w:r>
          </w:p>
        </w:tc>
      </w:tr>
      <w:tr w:rsidR="008E20D9" w:rsidRPr="006E2F69" w14:paraId="30F6690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19876C3" w14:textId="135ECCD7" w:rsidR="008E20D9" w:rsidRPr="006E2F69" w:rsidRDefault="008E20D9" w:rsidP="008E2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Zero</w:t>
            </w:r>
          </w:p>
        </w:tc>
        <w:tc>
          <w:tcPr>
            <w:tcW w:w="900" w:type="dxa"/>
            <w:vAlign w:val="center"/>
          </w:tcPr>
          <w:p w14:paraId="2110C945" w14:textId="36E50DF3" w:rsidR="008E20D9" w:rsidRPr="006E2F69" w:rsidRDefault="008E20D9" w:rsidP="008E2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C0618E9" w14:textId="1EF709E4" w:rsidR="008E20D9" w:rsidRPr="006E2F69" w:rsidRDefault="008E20D9" w:rsidP="008E20D9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输出为0</w:t>
            </w:r>
          </w:p>
        </w:tc>
      </w:tr>
    </w:tbl>
    <w:p w14:paraId="39C0899D" w14:textId="77777777" w:rsidR="00C7479A" w:rsidRPr="006E2F69" w:rsidRDefault="00C7479A" w:rsidP="00B26048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14:paraId="66404D69" w14:textId="4A36F778" w:rsidR="00D82D0E" w:rsidRPr="006E2F69" w:rsidRDefault="008E20D9" w:rsidP="008E20D9">
      <w:pPr>
        <w:spacing w:line="360" w:lineRule="auto"/>
        <w:ind w:left="480"/>
        <w:rPr>
          <w:rFonts w:ascii="黑体" w:eastAsia="黑体" w:hAnsi="黑体" w:cs="黑体"/>
          <w:sz w:val="24"/>
        </w:rPr>
      </w:pPr>
      <w:r w:rsidRPr="006E2F69">
        <w:rPr>
          <w:rFonts w:ascii="Times New Roman" w:eastAsia="黑体" w:hAnsi="Times New Roman" w:cs="Times New Roman" w:hint="eastAsia"/>
          <w:sz w:val="24"/>
        </w:rPr>
        <w:t>5.</w:t>
      </w:r>
      <w:r w:rsidR="00442F10" w:rsidRPr="006E2F69">
        <w:rPr>
          <w:rFonts w:ascii="Times New Roman" w:eastAsia="黑体" w:hAnsi="Times New Roman" w:cs="Times New Roman"/>
          <w:sz w:val="24"/>
        </w:rPr>
        <w:t>EXT</w:t>
      </w:r>
      <w:r w:rsidR="00442F10" w:rsidRPr="006E2F69">
        <w:rPr>
          <w:rFonts w:ascii="黑体" w:eastAsia="黑体" w:hAnsi="黑体" w:cs="黑体" w:hint="eastAsia"/>
          <w:sz w:val="24"/>
        </w:rPr>
        <w:t>（位扩展器）：</w:t>
      </w:r>
    </w:p>
    <w:p w14:paraId="322974A0" w14:textId="2BC71E01" w:rsidR="006B12C4" w:rsidRPr="006E2F69" w:rsidRDefault="00442F10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6E2F69">
        <w:rPr>
          <w:rFonts w:ascii="Times New Roman" w:eastAsia="黑体" w:hAnsi="Times New Roman" w:cs="Times New Roman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900"/>
        <w:gridCol w:w="4693"/>
      </w:tblGrid>
      <w:tr w:rsidR="006B12C4" w:rsidRPr="006E2F69" w14:paraId="7E8802D5" w14:textId="77777777">
        <w:trPr>
          <w:trHeight w:val="382"/>
          <w:jc w:val="center"/>
        </w:trPr>
        <w:tc>
          <w:tcPr>
            <w:tcW w:w="1754" w:type="dxa"/>
            <w:shd w:val="clear" w:color="auto" w:fill="D5DCE4" w:themeFill="text2" w:themeFillTint="33"/>
          </w:tcPr>
          <w:p w14:paraId="7B6BEEE5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6B8C00C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693" w:type="dxa"/>
            <w:shd w:val="clear" w:color="auto" w:fill="D5DCE4" w:themeFill="text2" w:themeFillTint="33"/>
          </w:tcPr>
          <w:p w14:paraId="28AC8C1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6B12C4" w:rsidRPr="006E2F69" w14:paraId="2A6F1C40" w14:textId="77777777">
        <w:trPr>
          <w:trHeight w:val="507"/>
          <w:jc w:val="center"/>
        </w:trPr>
        <w:tc>
          <w:tcPr>
            <w:tcW w:w="1754" w:type="dxa"/>
            <w:vAlign w:val="center"/>
          </w:tcPr>
          <w:p w14:paraId="42E19E77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imm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15:0]</w:t>
            </w:r>
          </w:p>
        </w:tc>
        <w:tc>
          <w:tcPr>
            <w:tcW w:w="900" w:type="dxa"/>
            <w:vAlign w:val="center"/>
          </w:tcPr>
          <w:p w14:paraId="6489031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7748443F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16位</w:t>
            </w:r>
            <w:proofErr w:type="spellStart"/>
            <w:r w:rsidRPr="006E2F69">
              <w:rPr>
                <w:rFonts w:asciiTheme="minorEastAsia" w:hAnsiTheme="minorEastAsia" w:cstheme="minorEastAsia" w:hint="eastAsia"/>
                <w:sz w:val="24"/>
              </w:rPr>
              <w:t>imm</w:t>
            </w:r>
            <w:proofErr w:type="spellEnd"/>
            <w:r w:rsidRPr="006E2F69">
              <w:rPr>
                <w:rFonts w:asciiTheme="minorEastAsia" w:hAnsiTheme="minorEastAsia" w:cstheme="minorEastAsia" w:hint="eastAsia"/>
                <w:sz w:val="24"/>
              </w:rPr>
              <w:t>数据输入</w:t>
            </w:r>
          </w:p>
        </w:tc>
      </w:tr>
      <w:tr w:rsidR="006B12C4" w:rsidRPr="006E2F69" w14:paraId="5719E519" w14:textId="77777777">
        <w:trPr>
          <w:trHeight w:val="507"/>
          <w:jc w:val="center"/>
        </w:trPr>
        <w:tc>
          <w:tcPr>
            <w:tcW w:w="1754" w:type="dxa"/>
            <w:vAlign w:val="center"/>
          </w:tcPr>
          <w:p w14:paraId="039B845E" w14:textId="1B7725FB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E</w:t>
            </w:r>
            <w:r w:rsidR="00D82D0E" w:rsidRPr="006E2F69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1:0]</w:t>
            </w:r>
          </w:p>
        </w:tc>
        <w:tc>
          <w:tcPr>
            <w:tcW w:w="900" w:type="dxa"/>
            <w:vAlign w:val="center"/>
          </w:tcPr>
          <w:p w14:paraId="0031B7B6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0E615F04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位扩展选择信号</w:t>
            </w:r>
          </w:p>
          <w:p w14:paraId="4886E223" w14:textId="72CCC865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00:</w:t>
            </w:r>
            <w:r w:rsidR="00F6183E" w:rsidRPr="006E2F69"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r w:rsidR="00F6183E" w:rsidRPr="006E2F69">
              <w:rPr>
                <w:rFonts w:asciiTheme="minorEastAsia" w:hAnsiTheme="minorEastAsia" w:cstheme="minorEastAsia" w:hint="eastAsia"/>
                <w:sz w:val="24"/>
              </w:rPr>
              <w:t>高位符号扩展</w:t>
            </w:r>
          </w:p>
          <w:p w14:paraId="799E3E12" w14:textId="5935DE23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01：</w:t>
            </w:r>
            <w:r w:rsidR="00F6183E" w:rsidRPr="006E2F69">
              <w:rPr>
                <w:rFonts w:asciiTheme="minorEastAsia" w:hAnsiTheme="minorEastAsia" w:cstheme="minorEastAsia" w:hint="eastAsia"/>
                <w:sz w:val="24"/>
              </w:rPr>
              <w:t>高位补0</w:t>
            </w:r>
          </w:p>
          <w:p w14:paraId="673E2FDC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10：低位补0</w:t>
            </w:r>
          </w:p>
          <w:p w14:paraId="46C03764" w14:textId="4613A33C" w:rsidR="00C7479A" w:rsidRPr="006E2F69" w:rsidRDefault="00C7479A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11：</w:t>
            </w:r>
            <w:r w:rsidRPr="006E2F69">
              <w:rPr>
                <w:rFonts w:asciiTheme="minorEastAsia" w:hAnsiTheme="minorEastAsia" w:cs="Times New Roman" w:hint="eastAsia"/>
                <w:sz w:val="24"/>
              </w:rPr>
              <w:t>符号扩展之后，左移两位</w:t>
            </w:r>
          </w:p>
        </w:tc>
      </w:tr>
      <w:tr w:rsidR="006B12C4" w:rsidRPr="006E2F69" w14:paraId="459027F5" w14:textId="77777777">
        <w:trPr>
          <w:trHeight w:val="507"/>
          <w:jc w:val="center"/>
        </w:trPr>
        <w:tc>
          <w:tcPr>
            <w:tcW w:w="1754" w:type="dxa"/>
            <w:vAlign w:val="center"/>
          </w:tcPr>
          <w:p w14:paraId="1776CDE5" w14:textId="55B8972E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ext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43C58D8D" w14:textId="77777777" w:rsidR="006B12C4" w:rsidRPr="006E2F69" w:rsidRDefault="00442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693" w:type="dxa"/>
            <w:vAlign w:val="center"/>
          </w:tcPr>
          <w:p w14:paraId="0CD43F61" w14:textId="77777777" w:rsidR="006B12C4" w:rsidRPr="006E2F69" w:rsidRDefault="00442F10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位扩展后的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位输出</w:t>
            </w:r>
          </w:p>
        </w:tc>
      </w:tr>
    </w:tbl>
    <w:p w14:paraId="137142FB" w14:textId="5E48E867" w:rsidR="00C7479A" w:rsidRPr="006E2F69" w:rsidRDefault="00C7479A" w:rsidP="00C7479A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6E2F69">
        <w:rPr>
          <w:rFonts w:ascii="Times New Roman" w:eastAsia="黑体" w:hAnsi="Times New Roman" w:cs="Times New Roman" w:hint="eastAsia"/>
          <w:sz w:val="24"/>
        </w:rPr>
        <w:t>模块接口</w:t>
      </w:r>
      <w:r w:rsidRPr="006E2F69">
        <w:rPr>
          <w:rFonts w:ascii="Times New Roman" w:eastAsia="黑体" w:hAnsi="Times New Roman" w:cs="Times New Roman" w:hint="eastAsia"/>
          <w:sz w:val="24"/>
        </w:rPr>
        <w:t>（</w:t>
      </w:r>
      <w:proofErr w:type="spellStart"/>
      <w:r w:rsidRPr="006E2F69">
        <w:rPr>
          <w:rFonts w:ascii="Times New Roman" w:eastAsia="黑体" w:hAnsi="Times New Roman" w:cs="Times New Roman"/>
          <w:sz w:val="24"/>
        </w:rPr>
        <w:t>extbyte</w:t>
      </w:r>
      <w:proofErr w:type="spellEnd"/>
      <w:r w:rsidRPr="006E2F69">
        <w:rPr>
          <w:rFonts w:ascii="Times New Roman" w:eastAsia="黑体" w:hAnsi="Times New Roman" w:cs="Times New Roman" w:hint="eastAsia"/>
          <w:sz w:val="24"/>
        </w:rPr>
        <w:t>）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900"/>
        <w:gridCol w:w="4693"/>
      </w:tblGrid>
      <w:tr w:rsidR="00C7479A" w:rsidRPr="006E2F69" w14:paraId="275526EB" w14:textId="77777777" w:rsidTr="00EE2B82">
        <w:trPr>
          <w:trHeight w:val="382"/>
          <w:jc w:val="center"/>
        </w:trPr>
        <w:tc>
          <w:tcPr>
            <w:tcW w:w="1754" w:type="dxa"/>
            <w:shd w:val="clear" w:color="auto" w:fill="D5DCE4" w:themeFill="text2" w:themeFillTint="33"/>
          </w:tcPr>
          <w:p w14:paraId="24B8DC89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2F13A91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693" w:type="dxa"/>
            <w:shd w:val="clear" w:color="auto" w:fill="D5DCE4" w:themeFill="text2" w:themeFillTint="33"/>
          </w:tcPr>
          <w:p w14:paraId="5B60B037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C7479A" w:rsidRPr="006E2F69" w14:paraId="44E25147" w14:textId="77777777" w:rsidTr="00EE2B82">
        <w:trPr>
          <w:trHeight w:val="507"/>
          <w:jc w:val="center"/>
        </w:trPr>
        <w:tc>
          <w:tcPr>
            <w:tcW w:w="1754" w:type="dxa"/>
            <w:vAlign w:val="center"/>
          </w:tcPr>
          <w:p w14:paraId="08C2BF4B" w14:textId="73A0FA0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imm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7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32316362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2BBE76DA" w14:textId="4FE5E64F" w:rsidR="00C7479A" w:rsidRPr="006E2F69" w:rsidRDefault="00C7479A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8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位</w:t>
            </w:r>
            <w:proofErr w:type="spellStart"/>
            <w:r w:rsidRPr="006E2F69">
              <w:rPr>
                <w:rFonts w:asciiTheme="minorEastAsia" w:hAnsiTheme="minorEastAsia" w:cstheme="minorEastAsia" w:hint="eastAsia"/>
                <w:sz w:val="24"/>
              </w:rPr>
              <w:t>imm</w:t>
            </w:r>
            <w:proofErr w:type="spellEnd"/>
            <w:r w:rsidRPr="006E2F69">
              <w:rPr>
                <w:rFonts w:asciiTheme="minorEastAsia" w:hAnsiTheme="minorEastAsia" w:cstheme="minorEastAsia" w:hint="eastAsia"/>
                <w:sz w:val="24"/>
              </w:rPr>
              <w:t>数据输入</w:t>
            </w:r>
          </w:p>
        </w:tc>
      </w:tr>
      <w:tr w:rsidR="00C7479A" w:rsidRPr="006E2F69" w14:paraId="550EFD5E" w14:textId="77777777" w:rsidTr="00EE2B82">
        <w:trPr>
          <w:trHeight w:val="507"/>
          <w:jc w:val="center"/>
        </w:trPr>
        <w:tc>
          <w:tcPr>
            <w:tcW w:w="1754" w:type="dxa"/>
            <w:vAlign w:val="center"/>
          </w:tcPr>
          <w:p w14:paraId="3954E098" w14:textId="412386DC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6E2F69">
              <w:rPr>
                <w:rFonts w:ascii="Times New Roman" w:hAnsi="Times New Roman" w:cs="Times New Roman"/>
                <w:sz w:val="24"/>
              </w:rPr>
              <w:t>Op</w:t>
            </w:r>
            <w:proofErr w:type="spellEnd"/>
          </w:p>
        </w:tc>
        <w:tc>
          <w:tcPr>
            <w:tcW w:w="900" w:type="dxa"/>
            <w:vAlign w:val="center"/>
          </w:tcPr>
          <w:p w14:paraId="0838EBDB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00970CAE" w14:textId="77777777" w:rsidR="00C7479A" w:rsidRPr="006E2F69" w:rsidRDefault="00C7479A" w:rsidP="00C7479A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位扩展选择信号</w:t>
            </w:r>
          </w:p>
          <w:p w14:paraId="29D2A0FF" w14:textId="3B4BDBD7" w:rsidR="00C7479A" w:rsidRPr="006E2F69" w:rsidRDefault="00C7479A" w:rsidP="00F6183E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0：</w:t>
            </w:r>
            <w:r w:rsidR="00F6183E" w:rsidRPr="006E2F69">
              <w:rPr>
                <w:rFonts w:asciiTheme="minorEastAsia" w:hAnsiTheme="minorEastAsia" w:cstheme="minorEastAsia" w:hint="eastAsia"/>
                <w:sz w:val="24"/>
              </w:rPr>
              <w:t>高位补0</w:t>
            </w:r>
          </w:p>
          <w:p w14:paraId="03DD1F86" w14:textId="1C35198A" w:rsidR="00C7479A" w:rsidRPr="006E2F69" w:rsidRDefault="00C7479A" w:rsidP="00C7479A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1：</w:t>
            </w:r>
            <w:r w:rsidR="00F6183E" w:rsidRPr="006E2F69">
              <w:rPr>
                <w:rFonts w:asciiTheme="minorEastAsia" w:hAnsiTheme="minorEastAsia" w:cstheme="minorEastAsia" w:hint="eastAsia"/>
                <w:sz w:val="24"/>
              </w:rPr>
              <w:t>低位补0</w:t>
            </w:r>
          </w:p>
        </w:tc>
      </w:tr>
      <w:tr w:rsidR="00C7479A" w:rsidRPr="006E2F69" w14:paraId="147EB676" w14:textId="77777777" w:rsidTr="00EE2B82">
        <w:trPr>
          <w:trHeight w:val="507"/>
          <w:jc w:val="center"/>
        </w:trPr>
        <w:tc>
          <w:tcPr>
            <w:tcW w:w="1754" w:type="dxa"/>
            <w:vAlign w:val="center"/>
          </w:tcPr>
          <w:p w14:paraId="3B1AE700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</w:rPr>
              <w:t>ext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121CBB67" w14:textId="77777777" w:rsidR="00C7479A" w:rsidRPr="006E2F69" w:rsidRDefault="00C7479A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693" w:type="dxa"/>
            <w:vAlign w:val="center"/>
          </w:tcPr>
          <w:p w14:paraId="734E0E12" w14:textId="77777777" w:rsidR="00C7479A" w:rsidRPr="006E2F69" w:rsidRDefault="00C7479A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位扩展后的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位输出</w:t>
            </w:r>
          </w:p>
        </w:tc>
      </w:tr>
    </w:tbl>
    <w:p w14:paraId="12DA53BE" w14:textId="77777777" w:rsidR="00C7479A" w:rsidRPr="006E2F69" w:rsidRDefault="00C7479A" w:rsidP="00650B1C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312D01D0" w14:textId="7B234350" w:rsidR="00650B1C" w:rsidRPr="006E2F69" w:rsidRDefault="00650B1C" w:rsidP="00650B1C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Times New Roman" w:eastAsia="黑体" w:hAnsi="Times New Roman" w:cs="Times New Roman"/>
          <w:sz w:val="24"/>
        </w:rPr>
        <w:t>6</w:t>
      </w:r>
      <w:r w:rsidRPr="006E2F69">
        <w:rPr>
          <w:rFonts w:ascii="Times New Roman" w:eastAsia="黑体" w:hAnsi="Times New Roman" w:cs="Times New Roman" w:hint="eastAsia"/>
          <w:sz w:val="24"/>
        </w:rPr>
        <w:t>.</w:t>
      </w:r>
      <w:r w:rsidRPr="006E2F69">
        <w:rPr>
          <w:rFonts w:ascii="Times New Roman" w:eastAsia="黑体" w:hAnsi="Times New Roman" w:cs="Times New Roman"/>
          <w:sz w:val="24"/>
        </w:rPr>
        <w:t>DM</w:t>
      </w:r>
      <w:r w:rsidRPr="006E2F69">
        <w:rPr>
          <w:rFonts w:ascii="黑体" w:eastAsia="黑体" w:hAnsi="黑体" w:cs="黑体" w:hint="eastAsia"/>
          <w:sz w:val="24"/>
        </w:rPr>
        <w:t>（数据存储器）</w:t>
      </w:r>
    </w:p>
    <w:p w14:paraId="585FD4F4" w14:textId="77777777" w:rsidR="008E20D9" w:rsidRPr="006E2F69" w:rsidRDefault="00650B1C" w:rsidP="008E20D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Verdana" w:eastAsia="Verdana" w:hAnsi="Verdana" w:cs="Verdana"/>
          <w:color w:val="3C3C3C"/>
          <w:sz w:val="24"/>
          <w:shd w:val="clear" w:color="auto" w:fill="FFFFFF"/>
        </w:rPr>
        <w:t> 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DM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（数据存储器，</w:t>
      </w:r>
      <w:r w:rsidR="008E20D9" w:rsidRPr="006E2F69">
        <w:rPr>
          <w:rFonts w:ascii="Times New Roman" w:eastAsia="宋体" w:hAnsi="Times New Roman" w:cs="Times New Roman"/>
          <w:sz w:val="24"/>
        </w:rPr>
        <w:t>32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位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*</w:t>
      </w:r>
      <w:r w:rsidR="008E20D9" w:rsidRPr="006E2F69">
        <w:rPr>
          <w:rFonts w:ascii="Times New Roman" w:eastAsia="宋体" w:hAnsi="Times New Roman" w:cs="Times New Roman"/>
          <w:sz w:val="24"/>
        </w:rPr>
        <w:t>1024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字）。用内置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RAM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实现，采用</w:t>
      </w:r>
      <w:r w:rsidR="008E20D9" w:rsidRPr="006E2F69">
        <w:rPr>
          <w:rFonts w:ascii="Times New Roman" w:eastAsia="宋体" w:hAnsi="Times New Roman" w:cs="Times New Roman"/>
          <w:sz w:val="24"/>
        </w:rPr>
        <w:t>Separate load and store ports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属性。地址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1</w:t>
      </w:r>
      <w:r w:rsidR="008E20D9" w:rsidRPr="006E2F69">
        <w:rPr>
          <w:rFonts w:ascii="Times New Roman" w:eastAsia="宋体" w:hAnsi="Times New Roman" w:cs="Times New Roman"/>
          <w:sz w:val="24"/>
        </w:rPr>
        <w:t>0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位。题目中要求输出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5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位地址，取后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5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位。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R</w:t>
      </w:r>
      <w:r w:rsidR="008E20D9" w:rsidRPr="006E2F69">
        <w:rPr>
          <w:rFonts w:ascii="Times New Roman" w:eastAsia="宋体" w:hAnsi="Times New Roman" w:cs="Times New Roman"/>
          <w:sz w:val="24"/>
        </w:rPr>
        <w:t>AM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自带时钟信号、写使能、地址端和数据端，与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DM</w:t>
      </w:r>
      <w:r w:rsidR="008E20D9" w:rsidRPr="006E2F69">
        <w:rPr>
          <w:rFonts w:ascii="Times New Roman" w:eastAsia="宋体" w:hAnsi="Times New Roman" w:cs="Times New Roman" w:hint="eastAsia"/>
          <w:sz w:val="24"/>
        </w:rPr>
        <w:t>要求完全相同。</w:t>
      </w:r>
    </w:p>
    <w:p w14:paraId="1663ECAE" w14:textId="5C26D254" w:rsidR="00650B1C" w:rsidRPr="006E2F69" w:rsidRDefault="00650B1C" w:rsidP="00650B1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E2F69">
        <w:rPr>
          <w:rFonts w:asciiTheme="minorEastAsia" w:hAnsiTheme="minorEastAsia" w:cstheme="minorEastAsia" w:hint="eastAsia"/>
          <w:sz w:val="24"/>
        </w:rPr>
        <w:t>起始地址：0x00003</w:t>
      </w:r>
      <w:r w:rsidRPr="006E2F69">
        <w:rPr>
          <w:rFonts w:ascii="Times New Roman" w:hAnsi="Times New Roman" w:cs="Times New Roman" w:hint="eastAsia"/>
          <w:sz w:val="24"/>
        </w:rPr>
        <w:t>000</w:t>
      </w:r>
    </w:p>
    <w:p w14:paraId="0C2A4F20" w14:textId="6C252709" w:rsidR="00887EAC" w:rsidRPr="006E2F69" w:rsidRDefault="00650B1C" w:rsidP="00887EAC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模块接口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99"/>
        <w:gridCol w:w="765"/>
        <w:gridCol w:w="4783"/>
      </w:tblGrid>
      <w:tr w:rsidR="00887EAC" w:rsidRPr="006E2F69" w14:paraId="75082EDE" w14:textId="77777777" w:rsidTr="00EE2B82">
        <w:trPr>
          <w:trHeight w:val="382"/>
          <w:jc w:val="center"/>
        </w:trPr>
        <w:tc>
          <w:tcPr>
            <w:tcW w:w="1799" w:type="dxa"/>
            <w:shd w:val="clear" w:color="auto" w:fill="D5DCE4" w:themeFill="text2" w:themeFillTint="33"/>
          </w:tcPr>
          <w:p w14:paraId="43EEB5C8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37C0960B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方向</w:t>
            </w:r>
          </w:p>
        </w:tc>
        <w:tc>
          <w:tcPr>
            <w:tcW w:w="4783" w:type="dxa"/>
            <w:shd w:val="clear" w:color="auto" w:fill="D5DCE4" w:themeFill="text2" w:themeFillTint="33"/>
          </w:tcPr>
          <w:p w14:paraId="7248FC69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描述</w:t>
            </w:r>
          </w:p>
        </w:tc>
      </w:tr>
      <w:tr w:rsidR="00887EAC" w:rsidRPr="006E2F69" w14:paraId="34C7DEFE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55FAFC0C" w14:textId="0D4EB70E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</w:rPr>
              <w:t>clk</w:t>
            </w:r>
            <w:proofErr w:type="spellEnd"/>
          </w:p>
        </w:tc>
        <w:tc>
          <w:tcPr>
            <w:tcW w:w="765" w:type="dxa"/>
            <w:vAlign w:val="center"/>
          </w:tcPr>
          <w:p w14:paraId="18A44CE0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7225F228" w14:textId="0535EF46" w:rsidR="00887EAC" w:rsidRPr="006E2F69" w:rsidRDefault="00887EAC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时钟信号</w:t>
            </w:r>
          </w:p>
        </w:tc>
      </w:tr>
      <w:tr w:rsidR="00887EAC" w:rsidRPr="006E2F69" w14:paraId="614BE66A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72C296DA" w14:textId="4FFA0F39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WE</w:t>
            </w:r>
          </w:p>
        </w:tc>
        <w:tc>
          <w:tcPr>
            <w:tcW w:w="765" w:type="dxa"/>
            <w:vAlign w:val="center"/>
          </w:tcPr>
          <w:p w14:paraId="2E222E92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573B8CDD" w14:textId="77777777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读写控制信号</w:t>
            </w:r>
          </w:p>
          <w:p w14:paraId="2297DA6C" w14:textId="77777777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1：写操作</w:t>
            </w:r>
          </w:p>
          <w:p w14:paraId="706156CD" w14:textId="36A3166F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0：读操作</w:t>
            </w:r>
          </w:p>
        </w:tc>
      </w:tr>
      <w:tr w:rsidR="00887EAC" w:rsidRPr="006E2F69" w14:paraId="6BFA5E44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37D358BC" w14:textId="40E3B13C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lastRenderedPageBreak/>
              <w:t>reset</w:t>
            </w:r>
          </w:p>
        </w:tc>
        <w:tc>
          <w:tcPr>
            <w:tcW w:w="765" w:type="dxa"/>
            <w:vAlign w:val="center"/>
          </w:tcPr>
          <w:p w14:paraId="41FFF12C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174E9254" w14:textId="77777777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复位信号</w:t>
            </w:r>
          </w:p>
          <w:p w14:paraId="3C5056EA" w14:textId="77777777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1：有效</w:t>
            </w:r>
          </w:p>
          <w:p w14:paraId="12D40CC3" w14:textId="712323E6" w:rsidR="00887EAC" w:rsidRPr="006E2F69" w:rsidRDefault="00887EAC" w:rsidP="00887EAC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0：无效</w:t>
            </w:r>
          </w:p>
        </w:tc>
      </w:tr>
      <w:tr w:rsidR="00887EAC" w:rsidRPr="006E2F69" w14:paraId="18C7FCFC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7EFF5734" w14:textId="1BDECBE4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</w:rPr>
              <w:t>isu</w:t>
            </w:r>
            <w:proofErr w:type="spellEnd"/>
          </w:p>
        </w:tc>
        <w:tc>
          <w:tcPr>
            <w:tcW w:w="765" w:type="dxa"/>
            <w:vAlign w:val="center"/>
          </w:tcPr>
          <w:p w14:paraId="24C15383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7D7B1AD" w14:textId="0A609316" w:rsidR="00887EAC" w:rsidRPr="006E2F69" w:rsidRDefault="00612B9E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判断是否无符号或有符号数</w:t>
            </w:r>
          </w:p>
        </w:tc>
      </w:tr>
      <w:tr w:rsidR="00887EAC" w:rsidRPr="006E2F69" w14:paraId="51394894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4B411FCB" w14:textId="7D1F961A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MemDst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1C6D9D31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3434309A" w14:textId="77777777" w:rsidR="00887EAC" w:rsidRPr="006E2F69" w:rsidRDefault="00887EAC" w:rsidP="00EE2B8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写入数据的输入</w:t>
            </w:r>
          </w:p>
        </w:tc>
      </w:tr>
      <w:tr w:rsidR="00887EAC" w:rsidRPr="006E2F69" w14:paraId="6EEC4D6F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1DA23E4B" w14:textId="6724361D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Addr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11:0]</w:t>
            </w:r>
          </w:p>
        </w:tc>
        <w:tc>
          <w:tcPr>
            <w:tcW w:w="765" w:type="dxa"/>
            <w:vAlign w:val="center"/>
          </w:tcPr>
          <w:p w14:paraId="743C85A1" w14:textId="77777777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6B7A972" w14:textId="20E35C7C" w:rsidR="00887EAC" w:rsidRPr="006E2F69" w:rsidRDefault="00612B9E" w:rsidP="00EE2B8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寄存器</w:t>
            </w:r>
            <w:r w:rsidRPr="006E2F69">
              <w:rPr>
                <w:rFonts w:asciiTheme="minorEastAsia" w:hAnsiTheme="minorEastAsia" w:cstheme="minorEastAsia" w:hint="eastAsia"/>
                <w:sz w:val="24"/>
              </w:rPr>
              <w:t>的地址</w:t>
            </w:r>
          </w:p>
        </w:tc>
      </w:tr>
      <w:tr w:rsidR="00887EAC" w:rsidRPr="006E2F69" w14:paraId="18E7F9F3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7A637F0D" w14:textId="0E633C94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WData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560E0CEF" w14:textId="7E93C049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7413065C" w14:textId="006FCC59" w:rsidR="00887EAC" w:rsidRPr="006E2F69" w:rsidRDefault="00887EAC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向写寄存器中写入的值（数据）</w:t>
            </w:r>
          </w:p>
        </w:tc>
      </w:tr>
      <w:tr w:rsidR="00887EAC" w:rsidRPr="006E2F69" w14:paraId="2275F6B6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1FB8BD4D" w14:textId="61515726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IAddr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0D42FD61" w14:textId="039B7993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5DFF33E0" w14:textId="51C133E2" w:rsidR="00887EAC" w:rsidRPr="006E2F69" w:rsidRDefault="00887EAC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相应指令存储地址</w:t>
            </w:r>
          </w:p>
        </w:tc>
      </w:tr>
      <w:tr w:rsidR="00887EAC" w:rsidRPr="006E2F69" w14:paraId="15888C62" w14:textId="77777777" w:rsidTr="00EE2B82">
        <w:trPr>
          <w:trHeight w:val="507"/>
          <w:jc w:val="center"/>
        </w:trPr>
        <w:tc>
          <w:tcPr>
            <w:tcW w:w="1799" w:type="dxa"/>
            <w:vAlign w:val="center"/>
          </w:tcPr>
          <w:p w14:paraId="4F25A8BD" w14:textId="21AB40DE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</w:rPr>
              <w:t>RData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72C7444E" w14:textId="427AFF28" w:rsidR="00887EAC" w:rsidRPr="006E2F69" w:rsidRDefault="00887EA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783" w:type="dxa"/>
            <w:vAlign w:val="center"/>
          </w:tcPr>
          <w:p w14:paraId="619468E2" w14:textId="3FF97597" w:rsidR="00887EAC" w:rsidRPr="006E2F69" w:rsidRDefault="00887EAC" w:rsidP="00EE2B82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32位输出</w:t>
            </w:r>
          </w:p>
        </w:tc>
      </w:tr>
    </w:tbl>
    <w:p w14:paraId="31452023" w14:textId="77777777" w:rsidR="00887EAC" w:rsidRPr="006E2F69" w:rsidRDefault="00887EAC" w:rsidP="00650B1C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</w:p>
    <w:p w14:paraId="670E0F4B" w14:textId="1338FC0E" w:rsidR="00650B1C" w:rsidRPr="006E2F69" w:rsidRDefault="00650B1C" w:rsidP="00650B1C">
      <w:pPr>
        <w:spacing w:line="360" w:lineRule="auto"/>
        <w:ind w:firstLineChars="200" w:firstLine="480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 w:hint="eastAsia"/>
          <w:sz w:val="24"/>
        </w:rPr>
        <w:t>功能定义</w:t>
      </w:r>
    </w:p>
    <w:tbl>
      <w:tblPr>
        <w:tblStyle w:val="TableGrid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650B1C" w:rsidRPr="006E2F69" w14:paraId="2C346093" w14:textId="77777777" w:rsidTr="00EE2B82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16DAE81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07CC40D1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41DF3D03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功能描述</w:t>
            </w:r>
          </w:p>
        </w:tc>
      </w:tr>
      <w:tr w:rsidR="00650B1C" w:rsidRPr="006E2F69" w14:paraId="764B93D6" w14:textId="77777777" w:rsidTr="00EE2B82">
        <w:trPr>
          <w:trHeight w:val="637"/>
          <w:jc w:val="center"/>
        </w:trPr>
        <w:tc>
          <w:tcPr>
            <w:tcW w:w="744" w:type="dxa"/>
            <w:vAlign w:val="center"/>
          </w:tcPr>
          <w:p w14:paraId="7069C1FD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2443F7E7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复位</w:t>
            </w:r>
          </w:p>
        </w:tc>
        <w:tc>
          <w:tcPr>
            <w:tcW w:w="5434" w:type="dxa"/>
            <w:vAlign w:val="center"/>
          </w:tcPr>
          <w:p w14:paraId="5E8A2F75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当复位信号有效时，所有数据被设置为</w:t>
            </w:r>
            <w:r w:rsidRPr="006E2F69">
              <w:rPr>
                <w:rFonts w:ascii="Times New Roman" w:hAnsi="Times New Roman" w:cs="Times New Roman" w:hint="eastAsia"/>
                <w:sz w:val="24"/>
              </w:rPr>
              <w:t>0x00000000</w:t>
            </w:r>
          </w:p>
        </w:tc>
      </w:tr>
      <w:tr w:rsidR="00650B1C" w:rsidRPr="006E2F69" w14:paraId="1F22549E" w14:textId="77777777" w:rsidTr="00EE2B82">
        <w:trPr>
          <w:trHeight w:val="657"/>
          <w:jc w:val="center"/>
        </w:trPr>
        <w:tc>
          <w:tcPr>
            <w:tcW w:w="744" w:type="dxa"/>
            <w:vAlign w:val="center"/>
          </w:tcPr>
          <w:p w14:paraId="4C736E01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0350008C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写操作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A8B8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根据输入的寄存器地址，把输入的数据写入</w:t>
            </w:r>
          </w:p>
        </w:tc>
      </w:tr>
      <w:tr w:rsidR="00650B1C" w:rsidRPr="006E2F69" w14:paraId="1D642DE5" w14:textId="77777777" w:rsidTr="00EE2B82">
        <w:trPr>
          <w:trHeight w:val="707"/>
          <w:jc w:val="center"/>
        </w:trPr>
        <w:tc>
          <w:tcPr>
            <w:tcW w:w="744" w:type="dxa"/>
            <w:vAlign w:val="center"/>
          </w:tcPr>
          <w:p w14:paraId="0314FD9B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5751CC5E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读操作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20AB" w14:textId="77777777" w:rsidR="00650B1C" w:rsidRPr="006E2F69" w:rsidRDefault="00650B1C" w:rsidP="00EE2B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</w:rPr>
              <w:t>根据输入的寄存器地址，将其中的数据读出</w:t>
            </w:r>
          </w:p>
        </w:tc>
      </w:tr>
    </w:tbl>
    <w:p w14:paraId="580B0521" w14:textId="77777777" w:rsidR="00F6183E" w:rsidRPr="006E2F69" w:rsidRDefault="00F6183E">
      <w:pPr>
        <w:tabs>
          <w:tab w:val="left" w:pos="403"/>
        </w:tabs>
        <w:spacing w:line="360" w:lineRule="auto"/>
        <w:rPr>
          <w:rFonts w:ascii="黑体" w:eastAsia="黑体" w:hAnsi="黑体" w:cs="黑体"/>
          <w:sz w:val="24"/>
        </w:rPr>
      </w:pPr>
    </w:p>
    <w:p w14:paraId="71571706" w14:textId="77777777" w:rsidR="006B12C4" w:rsidRPr="00B26048" w:rsidRDefault="00442F10">
      <w:pPr>
        <w:numPr>
          <w:ilvl w:val="0"/>
          <w:numId w:val="5"/>
        </w:numPr>
        <w:tabs>
          <w:tab w:val="left" w:pos="403"/>
        </w:tabs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t>思考题</w:t>
      </w:r>
    </w:p>
    <w:p w14:paraId="351B2596" w14:textId="77777777" w:rsidR="006B12C4" w:rsidRPr="006E2F69" w:rsidRDefault="00442F10">
      <w:pPr>
        <w:widowControl/>
        <w:numPr>
          <w:ilvl w:val="0"/>
          <w:numId w:val="6"/>
        </w:numPr>
        <w:spacing w:line="360" w:lineRule="auto"/>
        <w:ind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根据你的理解，在下面给出的DM的输入示例中，地址信号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addr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位数为什么是[11:2]而不是[9:0]？这个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addr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信号又是从哪里来的？</w:t>
      </w:r>
    </w:p>
    <w:p w14:paraId="6D7DAE40" w14:textId="77777777" w:rsidR="006B12C4" w:rsidRPr="006E2F69" w:rsidRDefault="00442F10">
      <w:pPr>
        <w:widowControl/>
        <w:spacing w:line="360" w:lineRule="auto"/>
        <w:ind w:leftChars="200" w:left="42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AC70120" wp14:editId="7F82EFF4">
            <wp:extent cx="5769610" cy="1837055"/>
            <wp:effectExtent l="0" t="0" r="2540" b="1079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92C763" w14:textId="77777777" w:rsidR="006B12C4" w:rsidRPr="006E2F69" w:rsidRDefault="00442F10">
      <w:pPr>
        <w:widowControl/>
        <w:spacing w:line="360" w:lineRule="auto"/>
        <w:ind w:leftChars="200" w:left="42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答：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在DM中，内存是按字划分的。一个字是四字节，因此在进行DM中进行内存的存取时，应当将输入地址除以4（或者右移两位），作为实际地址，即取2~11位。</w:t>
      </w:r>
    </w:p>
    <w:p w14:paraId="5EF7D770" w14:textId="77777777" w:rsidR="006B12C4" w:rsidRPr="006E2F69" w:rsidRDefault="00442F10">
      <w:pPr>
        <w:widowControl/>
        <w:spacing w:line="360" w:lineRule="auto"/>
        <w:ind w:leftChars="200" w:left="420" w:firstLineChars="400" w:firstLine="96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proofErr w:type="spellStart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addr</w:t>
      </w:r>
      <w:proofErr w:type="spellEnd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信号来自ALU的运算结果。</w:t>
      </w:r>
    </w:p>
    <w:p w14:paraId="6510BF8C" w14:textId="77777777" w:rsidR="006B12C4" w:rsidRPr="006E2F69" w:rsidRDefault="00442F10">
      <w:pPr>
        <w:widowControl/>
        <w:numPr>
          <w:ilvl w:val="0"/>
          <w:numId w:val="6"/>
        </w:numPr>
        <w:spacing w:line="360" w:lineRule="auto"/>
        <w:ind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在相应的部件中，reset的优先级比其他控制信号（不包括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clk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信号）都要高，且相应的设计都是同步复位。清零信号reset是针对哪些部件进行清零复位操作？这些部件为什么需要清零？</w:t>
      </w:r>
    </w:p>
    <w:p w14:paraId="4E915239" w14:textId="26CE580A" w:rsidR="006B12C4" w:rsidRDefault="00442F10">
      <w:pPr>
        <w:widowControl/>
        <w:spacing w:line="360" w:lineRule="auto"/>
        <w:ind w:leftChars="200" w:left="420"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答：reset针对P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C、GRF、DM</w:t>
      </w: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，其中PC需要回到初始指令地址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0x00003000</w:t>
      </w: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，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GRF</w:t>
      </w: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需要清空全部寄存器的值</w:t>
      </w: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，DM也清空</w:t>
      </w: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。</w:t>
      </w:r>
    </w:p>
    <w:p w14:paraId="55144A94" w14:textId="77777777" w:rsidR="00B26048" w:rsidRPr="006E2F69" w:rsidRDefault="00B26048">
      <w:pPr>
        <w:widowControl/>
        <w:spacing w:line="360" w:lineRule="auto"/>
        <w:ind w:leftChars="200" w:left="420" w:firstLineChars="200" w:firstLine="480"/>
        <w:jc w:val="left"/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</w:pPr>
    </w:p>
    <w:p w14:paraId="380C31EB" w14:textId="77777777" w:rsidR="006B12C4" w:rsidRPr="00B26048" w:rsidRDefault="00442F10">
      <w:pPr>
        <w:widowControl/>
        <w:spacing w:beforeAutospacing="1" w:line="360" w:lineRule="auto"/>
        <w:jc w:val="left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lastRenderedPageBreak/>
        <w:t>（三）IM设计</w:t>
      </w:r>
    </w:p>
    <w:p w14:paraId="7C0F046F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 xml:space="preserve">module 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Instr_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Memory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(</w:t>
      </w:r>
      <w:proofErr w:type="gramEnd"/>
    </w:p>
    <w:p w14:paraId="672A0FDB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input [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9:0]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RAddr</w:t>
      </w:r>
      <w:proofErr w:type="spellEnd"/>
      <w:proofErr w:type="gram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,</w:t>
      </w:r>
    </w:p>
    <w:p w14:paraId="53AF41C3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output [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31:0]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RData</w:t>
      </w:r>
      <w:proofErr w:type="spellEnd"/>
      <w:proofErr w:type="gramEnd"/>
    </w:p>
    <w:p w14:paraId="057AC3B0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);</w:t>
      </w:r>
    </w:p>
    <w:p w14:paraId="51B1F55A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 xml:space="preserve">    reg [31:0] 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rom[</w:t>
      </w:r>
      <w:proofErr w:type="gram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0:1023];</w:t>
      </w:r>
    </w:p>
    <w:p w14:paraId="331E634D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integer 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;</w:t>
      </w:r>
    </w:p>
    <w:p w14:paraId="2FD44023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initial begin</w:t>
      </w:r>
    </w:p>
    <w:p w14:paraId="7CAD5D45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    for(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=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0;i</w:t>
      </w:r>
      <w:proofErr w:type="gram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&lt;1024;i=i+1) rom[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i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]=0;</w:t>
      </w:r>
    </w:p>
    <w:p w14:paraId="21E0291D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</w: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 $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readmemh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("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code.txt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",rom</w:t>
      </w:r>
      <w:proofErr w:type="spellEnd"/>
      <w:proofErr w:type="gram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);</w:t>
      </w:r>
    </w:p>
    <w:p w14:paraId="2F95F98E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end</w:t>
      </w:r>
    </w:p>
    <w:p w14:paraId="27938305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ab/>
        <w:t xml:space="preserve"> assign </w:t>
      </w: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RData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=</w:t>
      </w:r>
      <w:proofErr w:type="gram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rom[</w:t>
      </w:r>
      <w:proofErr w:type="spellStart"/>
      <w:proofErr w:type="gram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RAddr</w:t>
      </w:r>
      <w:proofErr w:type="spellEnd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];</w:t>
      </w:r>
    </w:p>
    <w:p w14:paraId="2B362F37" w14:textId="77777777" w:rsidR="00F6183E" w:rsidRPr="006E2F69" w:rsidRDefault="00F6183E" w:rsidP="00F6183E">
      <w:pPr>
        <w:widowControl/>
        <w:spacing w:beforeAutospacing="1" w:line="360" w:lineRule="auto"/>
        <w:jc w:val="left"/>
        <w:rPr>
          <w:rFonts w:ascii="Times New Roman" w:hAnsi="Times New Roman" w:cs="Times New Roman"/>
          <w:color w:val="3C3C3C"/>
          <w:sz w:val="24"/>
          <w:shd w:val="clear" w:color="auto" w:fill="FFFFFF"/>
        </w:rPr>
      </w:pPr>
      <w:proofErr w:type="spellStart"/>
      <w:r w:rsidRPr="006E2F69">
        <w:rPr>
          <w:rFonts w:ascii="Times New Roman" w:hAnsi="Times New Roman" w:cs="Times New Roman"/>
          <w:color w:val="3C3C3C"/>
          <w:sz w:val="24"/>
          <w:shd w:val="clear" w:color="auto" w:fill="FFFFFF"/>
        </w:rPr>
        <w:t>endmodule</w:t>
      </w:r>
      <w:proofErr w:type="spellEnd"/>
    </w:p>
    <w:p w14:paraId="175EC8D7" w14:textId="29D9FFC7" w:rsidR="006B12C4" w:rsidRPr="00B26048" w:rsidRDefault="00442F10" w:rsidP="00F6183E">
      <w:pPr>
        <w:widowControl/>
        <w:spacing w:beforeAutospacing="1" w:line="360" w:lineRule="auto"/>
        <w:jc w:val="left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t>（四）控制器设计</w:t>
      </w:r>
    </w:p>
    <w:p w14:paraId="2A4B97EE" w14:textId="77777777" w:rsidR="006B12C4" w:rsidRPr="00B26048" w:rsidRDefault="00442F10">
      <w:pPr>
        <w:widowControl/>
        <w:spacing w:line="36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B26048">
        <w:rPr>
          <w:rFonts w:ascii="黑体" w:eastAsia="黑体" w:hAnsi="黑体" w:cs="黑体" w:hint="eastAsia"/>
          <w:sz w:val="28"/>
          <w:szCs w:val="28"/>
        </w:rPr>
        <w:t>（一）设计方式</w:t>
      </w:r>
    </w:p>
    <w:p w14:paraId="3110454D" w14:textId="77777777" w:rsidR="006B12C4" w:rsidRPr="00B26048" w:rsidRDefault="00442F10">
      <w:pPr>
        <w:widowControl/>
        <w:shd w:val="clear" w:color="auto" w:fill="FFFFFF"/>
        <w:spacing w:before="100" w:line="360" w:lineRule="auto"/>
        <w:ind w:firstLineChars="200" w:firstLine="560"/>
        <w:jc w:val="left"/>
        <w:rPr>
          <w:rFonts w:ascii="黑体" w:eastAsia="黑体" w:hAnsi="黑体" w:cs="黑体"/>
          <w:color w:val="3C3C3C"/>
          <w:kern w:val="0"/>
          <w:sz w:val="28"/>
          <w:szCs w:val="28"/>
        </w:rPr>
      </w:pPr>
      <w:r w:rsidRPr="00B26048">
        <w:rPr>
          <w:rFonts w:ascii="黑体" w:eastAsia="黑体" w:hAnsi="黑体" w:cs="黑体" w:hint="eastAsia"/>
          <w:color w:val="3C3C3C"/>
          <w:kern w:val="0"/>
          <w:sz w:val="28"/>
          <w:szCs w:val="28"/>
        </w:rPr>
        <w:t>1.数据通路设计</w:t>
      </w:r>
    </w:p>
    <w:p w14:paraId="7EF7A070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</w:rPr>
        <w:t>：输入端接</w:t>
      </w:r>
      <w:r w:rsidRPr="006E2F69">
        <w:rPr>
          <w:rFonts w:ascii="Times New Roman" w:eastAsia="宋体" w:hAnsi="Times New Roman" w:cs="Times New Roman" w:hint="eastAsia"/>
          <w:sz w:val="24"/>
        </w:rPr>
        <w:t>next</w:t>
      </w:r>
      <w:r w:rsidRPr="006E2F69">
        <w:rPr>
          <w:rFonts w:ascii="Times New Roman" w:eastAsia="宋体" w:hAnsi="Times New Roman" w:cs="Times New Roman" w:hint="eastAsia"/>
          <w:sz w:val="24"/>
        </w:rPr>
        <w:t>信号，输出端接指令存储器。</w:t>
      </w:r>
    </w:p>
    <w:p w14:paraId="7CD2F819" w14:textId="35F77B39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IM</w:t>
      </w:r>
      <w:r w:rsidRPr="006E2F69">
        <w:rPr>
          <w:rFonts w:ascii="Times New Roman" w:eastAsia="宋体" w:hAnsi="Times New Roman" w:cs="Times New Roman" w:hint="eastAsia"/>
          <w:sz w:val="24"/>
        </w:rPr>
        <w:t>：输出端接指令译码器。</w:t>
      </w:r>
    </w:p>
    <w:p w14:paraId="4484CA66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DM</w:t>
      </w:r>
      <w:r w:rsidRPr="006E2F69">
        <w:rPr>
          <w:rFonts w:ascii="Times New Roman" w:eastAsia="宋体" w:hAnsi="Times New Roman" w:cs="Times New Roman" w:hint="eastAsia"/>
          <w:sz w:val="24"/>
        </w:rPr>
        <w:t>：写数据端接寄存器文件输出，读数据端接寄存器文件写数据。写地址端接</w:t>
      </w:r>
      <w:r w:rsidRPr="006E2F69">
        <w:rPr>
          <w:rFonts w:ascii="Times New Roman" w:eastAsia="宋体" w:hAnsi="Times New Roman" w:cs="Times New Roman" w:hint="eastAsia"/>
          <w:sz w:val="24"/>
        </w:rPr>
        <w:t>ALU</w:t>
      </w:r>
      <w:r w:rsidRPr="006E2F69">
        <w:rPr>
          <w:rFonts w:ascii="Times New Roman" w:eastAsia="宋体" w:hAnsi="Times New Roman" w:cs="Times New Roman" w:hint="eastAsia"/>
          <w:sz w:val="24"/>
        </w:rPr>
        <w:t>结果。</w:t>
      </w:r>
      <w:proofErr w:type="spellStart"/>
      <w:r w:rsidRPr="006E2F69">
        <w:rPr>
          <w:rFonts w:ascii="Times New Roman" w:eastAsia="宋体" w:hAnsi="Times New Roman" w:cs="Times New Roman" w:hint="eastAsia"/>
          <w:sz w:val="24"/>
        </w:rPr>
        <w:t>M</w:t>
      </w:r>
      <w:r w:rsidRPr="006E2F69">
        <w:rPr>
          <w:rFonts w:ascii="Times New Roman" w:eastAsia="宋体" w:hAnsi="Times New Roman" w:cs="Times New Roman"/>
          <w:sz w:val="24"/>
        </w:rPr>
        <w:t>emWrite</w:t>
      </w:r>
      <w:proofErr w:type="spellEnd"/>
      <w:r w:rsidRPr="006E2F69">
        <w:rPr>
          <w:rFonts w:ascii="Times New Roman" w:eastAsia="宋体" w:hAnsi="Times New Roman" w:cs="Times New Roman" w:hint="eastAsia"/>
          <w:sz w:val="24"/>
        </w:rPr>
        <w:t>接写使能端。</w:t>
      </w:r>
    </w:p>
    <w:p w14:paraId="35557383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A</w:t>
      </w:r>
      <w:r w:rsidRPr="006E2F69">
        <w:rPr>
          <w:rFonts w:ascii="Times New Roman" w:eastAsia="宋体" w:hAnsi="Times New Roman" w:cs="Times New Roman"/>
          <w:sz w:val="24"/>
        </w:rPr>
        <w:t>LU</w:t>
      </w:r>
      <w:r w:rsidRPr="006E2F69">
        <w:rPr>
          <w:rFonts w:ascii="Times New Roman" w:eastAsia="宋体" w:hAnsi="Times New Roman" w:cs="Times New Roman" w:hint="eastAsia"/>
          <w:sz w:val="24"/>
        </w:rPr>
        <w:t>：操作数接寄存器和立即数，输出端接寄存器写数据和内存写地址。还有一个零端，与</w:t>
      </w:r>
      <w:r w:rsidRPr="006E2F69">
        <w:rPr>
          <w:rFonts w:ascii="Times New Roman" w:eastAsia="宋体" w:hAnsi="Times New Roman" w:cs="Times New Roman" w:hint="eastAsia"/>
          <w:sz w:val="24"/>
        </w:rPr>
        <w:t>Branch</w:t>
      </w:r>
      <w:r w:rsidRPr="006E2F69">
        <w:rPr>
          <w:rFonts w:ascii="Times New Roman" w:eastAsia="宋体" w:hAnsi="Times New Roman" w:cs="Times New Roman" w:hint="eastAsia"/>
          <w:sz w:val="24"/>
        </w:rPr>
        <w:t>信号接在与门上，当二者均为真时分支有效。</w:t>
      </w:r>
    </w:p>
    <w:p w14:paraId="2A3D34DE" w14:textId="723F1771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n</w:t>
      </w:r>
      <w:r w:rsidRPr="006E2F69">
        <w:rPr>
          <w:rFonts w:ascii="Times New Roman" w:eastAsia="宋体" w:hAnsi="Times New Roman" w:cs="Times New Roman"/>
          <w:sz w:val="24"/>
        </w:rPr>
        <w:t>ext</w:t>
      </w:r>
      <w:r w:rsidRPr="006E2F69">
        <w:rPr>
          <w:rFonts w:ascii="Times New Roman" w:eastAsia="宋体" w:hAnsi="Times New Roman" w:cs="Times New Roman" w:hint="eastAsia"/>
          <w:sz w:val="24"/>
        </w:rPr>
        <w:t>信号（下一个</w:t>
      </w:r>
      <w:r w:rsidRPr="006E2F69">
        <w:rPr>
          <w:rFonts w:ascii="Times New Roman" w:eastAsia="宋体" w:hAnsi="Times New Roman" w:cs="Times New Roman" w:hint="eastAsia"/>
          <w:sz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</w:rPr>
        <w:t>值）：当</w:t>
      </w:r>
      <w:r w:rsidRPr="006E2F69">
        <w:rPr>
          <w:rFonts w:ascii="Times New Roman" w:eastAsia="宋体" w:hAnsi="Times New Roman" w:cs="Times New Roman" w:hint="eastAsia"/>
          <w:sz w:val="24"/>
        </w:rPr>
        <w:t>j</w:t>
      </w:r>
      <w:r w:rsidRPr="006E2F69">
        <w:rPr>
          <w:rFonts w:ascii="Times New Roman" w:eastAsia="宋体" w:hAnsi="Times New Roman" w:cs="Times New Roman" w:hint="eastAsia"/>
          <w:sz w:val="24"/>
        </w:rPr>
        <w:t>为真时，为立即数。否则当</w:t>
      </w:r>
      <w:r w:rsidRPr="006E2F69">
        <w:rPr>
          <w:rFonts w:ascii="Times New Roman" w:eastAsia="宋体" w:hAnsi="Times New Roman" w:cs="Times New Roman" w:hint="eastAsia"/>
          <w:sz w:val="24"/>
        </w:rPr>
        <w:t>b</w:t>
      </w:r>
      <w:r w:rsidRPr="006E2F69">
        <w:rPr>
          <w:rFonts w:ascii="Times New Roman" w:eastAsia="宋体" w:hAnsi="Times New Roman" w:cs="Times New Roman"/>
          <w:sz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</w:rPr>
        <w:t>和</w:t>
      </w:r>
      <w:r w:rsidRPr="006E2F69">
        <w:rPr>
          <w:rFonts w:ascii="Times New Roman" w:eastAsia="宋体" w:hAnsi="Times New Roman" w:cs="Times New Roman" w:hint="eastAsia"/>
          <w:sz w:val="24"/>
        </w:rPr>
        <w:t>z</w:t>
      </w:r>
      <w:r w:rsidRPr="006E2F69">
        <w:rPr>
          <w:rFonts w:ascii="Times New Roman" w:eastAsia="宋体" w:hAnsi="Times New Roman" w:cs="Times New Roman"/>
          <w:sz w:val="24"/>
        </w:rPr>
        <w:t>ero</w:t>
      </w:r>
      <w:r w:rsidRPr="006E2F69">
        <w:rPr>
          <w:rFonts w:ascii="Times New Roman" w:eastAsia="宋体" w:hAnsi="Times New Roman" w:cs="Times New Roman" w:hint="eastAsia"/>
          <w:sz w:val="24"/>
        </w:rPr>
        <w:t>均为真时，为</w:t>
      </w:r>
      <w:r w:rsidRPr="006E2F69">
        <w:rPr>
          <w:rFonts w:ascii="Times New Roman" w:eastAsia="宋体" w:hAnsi="Times New Roman" w:cs="Times New Roman" w:hint="eastAsia"/>
          <w:sz w:val="24"/>
        </w:rPr>
        <w:t>b</w:t>
      </w:r>
      <w:r w:rsidRPr="006E2F69">
        <w:rPr>
          <w:rFonts w:ascii="Times New Roman" w:eastAsia="宋体" w:hAnsi="Times New Roman" w:cs="Times New Roman"/>
          <w:sz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</w:rPr>
        <w:t>计算所得地址；</w:t>
      </w:r>
    </w:p>
    <w:p w14:paraId="140CB146" w14:textId="6826AB1E" w:rsidR="006B12C4" w:rsidRPr="00B26048" w:rsidRDefault="00442F10">
      <w:pPr>
        <w:widowControl/>
        <w:shd w:val="clear" w:color="auto" w:fill="FFFFFF"/>
        <w:spacing w:before="100" w:beforeAutospacing="1" w:line="360" w:lineRule="auto"/>
        <w:ind w:firstLineChars="200" w:firstLine="560"/>
        <w:jc w:val="left"/>
        <w:rPr>
          <w:rFonts w:ascii="黑体" w:eastAsia="黑体" w:hAnsi="黑体" w:cs="黑体"/>
          <w:color w:val="3C3C3C"/>
          <w:kern w:val="0"/>
          <w:sz w:val="28"/>
          <w:szCs w:val="28"/>
        </w:rPr>
      </w:pPr>
      <w:r w:rsidRPr="00B26048">
        <w:rPr>
          <w:rFonts w:ascii="黑体" w:eastAsia="黑体" w:hAnsi="黑体" w:cs="黑体" w:hint="eastAsia"/>
          <w:color w:val="3C3C3C"/>
          <w:kern w:val="0"/>
          <w:sz w:val="28"/>
          <w:szCs w:val="28"/>
        </w:rPr>
        <w:t>2.主控单元真值表</w:t>
      </w:r>
    </w:p>
    <w:tbl>
      <w:tblPr>
        <w:tblStyle w:val="TableGrid1"/>
        <w:tblW w:w="13603" w:type="dxa"/>
        <w:tblInd w:w="113" w:type="dxa"/>
        <w:tblLook w:val="04A0" w:firstRow="1" w:lastRow="0" w:firstColumn="1" w:lastColumn="0" w:noHBand="0" w:noVBand="1"/>
      </w:tblPr>
      <w:tblGrid>
        <w:gridCol w:w="960"/>
        <w:gridCol w:w="963"/>
        <w:gridCol w:w="936"/>
        <w:gridCol w:w="868"/>
        <w:gridCol w:w="1072"/>
        <w:gridCol w:w="1473"/>
        <w:gridCol w:w="1435"/>
        <w:gridCol w:w="1125"/>
        <w:gridCol w:w="1264"/>
        <w:gridCol w:w="1221"/>
        <w:gridCol w:w="1146"/>
        <w:gridCol w:w="1140"/>
      </w:tblGrid>
      <w:tr w:rsidR="00F6183E" w:rsidRPr="006E2F69" w14:paraId="2D0794DE" w14:textId="77777777" w:rsidTr="00F6183E">
        <w:trPr>
          <w:trHeight w:val="422"/>
        </w:trPr>
        <w:tc>
          <w:tcPr>
            <w:tcW w:w="983" w:type="dxa"/>
            <w:shd w:val="clear" w:color="auto" w:fill="BDD6EE" w:themeFill="accent1" w:themeFillTint="66"/>
          </w:tcPr>
          <w:p w14:paraId="486A3DC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指令</w:t>
            </w:r>
          </w:p>
        </w:tc>
        <w:tc>
          <w:tcPr>
            <w:tcW w:w="936" w:type="dxa"/>
            <w:shd w:val="clear" w:color="auto" w:fill="BDD6EE" w:themeFill="accent1" w:themeFillTint="66"/>
          </w:tcPr>
          <w:p w14:paraId="2ED10B9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pcode</w:t>
            </w:r>
          </w:p>
        </w:tc>
        <w:tc>
          <w:tcPr>
            <w:tcW w:w="936" w:type="dxa"/>
            <w:shd w:val="clear" w:color="auto" w:fill="BDD6EE" w:themeFill="accent1" w:themeFillTint="66"/>
          </w:tcPr>
          <w:p w14:paraId="24B70D0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F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unct</w:t>
            </w:r>
            <w:proofErr w:type="spellEnd"/>
          </w:p>
        </w:tc>
        <w:tc>
          <w:tcPr>
            <w:tcW w:w="878" w:type="dxa"/>
            <w:shd w:val="clear" w:color="auto" w:fill="BDD6EE" w:themeFill="accent1" w:themeFillTint="66"/>
          </w:tcPr>
          <w:p w14:paraId="1D7AB51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J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ump</w:t>
            </w:r>
          </w:p>
        </w:tc>
        <w:tc>
          <w:tcPr>
            <w:tcW w:w="1090" w:type="dxa"/>
            <w:shd w:val="clear" w:color="auto" w:fill="BDD6EE" w:themeFill="accent1" w:themeFillTint="66"/>
          </w:tcPr>
          <w:p w14:paraId="0781B8A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E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xtOp</w:t>
            </w:r>
            <w:proofErr w:type="spellEnd"/>
          </w:p>
        </w:tc>
        <w:tc>
          <w:tcPr>
            <w:tcW w:w="1487" w:type="dxa"/>
            <w:shd w:val="clear" w:color="auto" w:fill="BDD6EE" w:themeFill="accent1" w:themeFillTint="66"/>
          </w:tcPr>
          <w:p w14:paraId="16969AB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M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emtoReg</w:t>
            </w:r>
            <w:proofErr w:type="spellEnd"/>
          </w:p>
        </w:tc>
        <w:tc>
          <w:tcPr>
            <w:tcW w:w="1449" w:type="dxa"/>
            <w:shd w:val="clear" w:color="auto" w:fill="BDD6EE" w:themeFill="accent1" w:themeFillTint="66"/>
          </w:tcPr>
          <w:p w14:paraId="2ABA3E77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M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emWrite</w:t>
            </w:r>
            <w:proofErr w:type="spellEnd"/>
          </w:p>
        </w:tc>
        <w:tc>
          <w:tcPr>
            <w:tcW w:w="1142" w:type="dxa"/>
            <w:shd w:val="clear" w:color="auto" w:fill="BDD6EE" w:themeFill="accent1" w:themeFillTint="66"/>
          </w:tcPr>
          <w:p w14:paraId="45FB28D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B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ranch</w:t>
            </w:r>
          </w:p>
        </w:tc>
        <w:tc>
          <w:tcPr>
            <w:tcW w:w="1279" w:type="dxa"/>
            <w:shd w:val="clear" w:color="auto" w:fill="BDD6EE" w:themeFill="accent1" w:themeFillTint="66"/>
          </w:tcPr>
          <w:p w14:paraId="4F5B3A4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LUCtrl</w:t>
            </w:r>
            <w:proofErr w:type="spellEnd"/>
          </w:p>
        </w:tc>
        <w:tc>
          <w:tcPr>
            <w:tcW w:w="1236" w:type="dxa"/>
            <w:shd w:val="clear" w:color="auto" w:fill="BDD6EE" w:themeFill="accent1" w:themeFillTint="66"/>
          </w:tcPr>
          <w:p w14:paraId="79D815D3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LUSrc</w:t>
            </w:r>
            <w:proofErr w:type="spellEnd"/>
          </w:p>
        </w:tc>
        <w:tc>
          <w:tcPr>
            <w:tcW w:w="1163" w:type="dxa"/>
            <w:shd w:val="clear" w:color="auto" w:fill="BDD6EE" w:themeFill="accent1" w:themeFillTint="66"/>
          </w:tcPr>
          <w:p w14:paraId="71CA43E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R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egDst</w:t>
            </w:r>
            <w:proofErr w:type="spellEnd"/>
          </w:p>
        </w:tc>
        <w:tc>
          <w:tcPr>
            <w:tcW w:w="1024" w:type="dxa"/>
            <w:shd w:val="clear" w:color="auto" w:fill="BDD6EE" w:themeFill="accent1" w:themeFillTint="66"/>
          </w:tcPr>
          <w:p w14:paraId="779BBF5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R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egWrite</w:t>
            </w:r>
            <w:proofErr w:type="spellEnd"/>
          </w:p>
        </w:tc>
      </w:tr>
      <w:tr w:rsidR="00F6183E" w:rsidRPr="006E2F69" w14:paraId="1D9A6B35" w14:textId="77777777" w:rsidTr="00F6183E">
        <w:trPr>
          <w:trHeight w:val="422"/>
        </w:trPr>
        <w:tc>
          <w:tcPr>
            <w:tcW w:w="983" w:type="dxa"/>
          </w:tcPr>
          <w:p w14:paraId="16E6C7A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a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ddu</w:t>
            </w:r>
            <w:proofErr w:type="spellEnd"/>
          </w:p>
        </w:tc>
        <w:tc>
          <w:tcPr>
            <w:tcW w:w="936" w:type="dxa"/>
          </w:tcPr>
          <w:p w14:paraId="2E86956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00000</w:t>
            </w:r>
          </w:p>
        </w:tc>
        <w:tc>
          <w:tcPr>
            <w:tcW w:w="936" w:type="dxa"/>
          </w:tcPr>
          <w:p w14:paraId="7C1D952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00001</w:t>
            </w:r>
          </w:p>
        </w:tc>
        <w:tc>
          <w:tcPr>
            <w:tcW w:w="878" w:type="dxa"/>
          </w:tcPr>
          <w:p w14:paraId="15F0277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392653CC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xx</w:t>
            </w:r>
          </w:p>
        </w:tc>
        <w:tc>
          <w:tcPr>
            <w:tcW w:w="1487" w:type="dxa"/>
          </w:tcPr>
          <w:p w14:paraId="0E699DF7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04DDD2F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4CF2229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0026002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010</w:t>
            </w:r>
          </w:p>
        </w:tc>
        <w:tc>
          <w:tcPr>
            <w:tcW w:w="1236" w:type="dxa"/>
          </w:tcPr>
          <w:p w14:paraId="4CE0B75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63" w:type="dxa"/>
          </w:tcPr>
          <w:p w14:paraId="63E5DF37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24" w:type="dxa"/>
          </w:tcPr>
          <w:p w14:paraId="04B1371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F6183E" w:rsidRPr="006E2F69" w14:paraId="41D93F5E" w14:textId="77777777" w:rsidTr="00F6183E">
        <w:trPr>
          <w:trHeight w:val="422"/>
        </w:trPr>
        <w:tc>
          <w:tcPr>
            <w:tcW w:w="983" w:type="dxa"/>
          </w:tcPr>
          <w:p w14:paraId="480F968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s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ubu</w:t>
            </w:r>
            <w:proofErr w:type="spellEnd"/>
          </w:p>
        </w:tc>
        <w:tc>
          <w:tcPr>
            <w:tcW w:w="936" w:type="dxa"/>
          </w:tcPr>
          <w:p w14:paraId="190EEE2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00000</w:t>
            </w:r>
          </w:p>
        </w:tc>
        <w:tc>
          <w:tcPr>
            <w:tcW w:w="936" w:type="dxa"/>
          </w:tcPr>
          <w:p w14:paraId="6CD2DC4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00011</w:t>
            </w:r>
          </w:p>
        </w:tc>
        <w:tc>
          <w:tcPr>
            <w:tcW w:w="878" w:type="dxa"/>
          </w:tcPr>
          <w:p w14:paraId="7058892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0F92411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x</w:t>
            </w:r>
          </w:p>
        </w:tc>
        <w:tc>
          <w:tcPr>
            <w:tcW w:w="1487" w:type="dxa"/>
          </w:tcPr>
          <w:p w14:paraId="78D6B69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6027860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674DF6B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34FD9B9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011</w:t>
            </w:r>
          </w:p>
        </w:tc>
        <w:tc>
          <w:tcPr>
            <w:tcW w:w="1236" w:type="dxa"/>
          </w:tcPr>
          <w:p w14:paraId="0047186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63" w:type="dxa"/>
          </w:tcPr>
          <w:p w14:paraId="427EBB8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24" w:type="dxa"/>
          </w:tcPr>
          <w:p w14:paraId="12EDA4D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F6183E" w:rsidRPr="006E2F69" w14:paraId="14BCB7DE" w14:textId="77777777" w:rsidTr="00F6183E">
        <w:trPr>
          <w:trHeight w:val="408"/>
        </w:trPr>
        <w:tc>
          <w:tcPr>
            <w:tcW w:w="983" w:type="dxa"/>
          </w:tcPr>
          <w:p w14:paraId="4660D7A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ri</w:t>
            </w:r>
            <w:proofErr w:type="spellEnd"/>
          </w:p>
        </w:tc>
        <w:tc>
          <w:tcPr>
            <w:tcW w:w="936" w:type="dxa"/>
          </w:tcPr>
          <w:p w14:paraId="0C3D3D9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01101</w:t>
            </w:r>
          </w:p>
        </w:tc>
        <w:tc>
          <w:tcPr>
            <w:tcW w:w="936" w:type="dxa"/>
            <w:vMerge w:val="restart"/>
          </w:tcPr>
          <w:p w14:paraId="246FA3B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xxxxx</w:t>
            </w:r>
            <w:proofErr w:type="spellEnd"/>
          </w:p>
        </w:tc>
        <w:tc>
          <w:tcPr>
            <w:tcW w:w="878" w:type="dxa"/>
          </w:tcPr>
          <w:p w14:paraId="69E96F1C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3B58832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487" w:type="dxa"/>
          </w:tcPr>
          <w:p w14:paraId="4DAB496D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3F2CBC8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3249706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4669950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101</w:t>
            </w:r>
          </w:p>
        </w:tc>
        <w:tc>
          <w:tcPr>
            <w:tcW w:w="1236" w:type="dxa"/>
          </w:tcPr>
          <w:p w14:paraId="5B8617AF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163" w:type="dxa"/>
          </w:tcPr>
          <w:p w14:paraId="424789FD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24" w:type="dxa"/>
          </w:tcPr>
          <w:p w14:paraId="4D857A9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F6183E" w:rsidRPr="006E2F69" w14:paraId="72C5D449" w14:textId="77777777" w:rsidTr="00F6183E">
        <w:trPr>
          <w:trHeight w:val="422"/>
        </w:trPr>
        <w:tc>
          <w:tcPr>
            <w:tcW w:w="983" w:type="dxa"/>
          </w:tcPr>
          <w:p w14:paraId="26E67E4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7387B10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00011</w:t>
            </w:r>
          </w:p>
        </w:tc>
        <w:tc>
          <w:tcPr>
            <w:tcW w:w="936" w:type="dxa"/>
            <w:vMerge/>
          </w:tcPr>
          <w:p w14:paraId="379F32B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78" w:type="dxa"/>
          </w:tcPr>
          <w:p w14:paraId="7169299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6A6D458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487" w:type="dxa"/>
          </w:tcPr>
          <w:p w14:paraId="7D11CE9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449" w:type="dxa"/>
          </w:tcPr>
          <w:p w14:paraId="2F307D8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724CA73D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01B8D16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010</w:t>
            </w:r>
          </w:p>
        </w:tc>
        <w:tc>
          <w:tcPr>
            <w:tcW w:w="1236" w:type="dxa"/>
          </w:tcPr>
          <w:p w14:paraId="2A45911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163" w:type="dxa"/>
          </w:tcPr>
          <w:p w14:paraId="49DCF0AF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24" w:type="dxa"/>
          </w:tcPr>
          <w:p w14:paraId="3C0A50AD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F6183E" w:rsidRPr="006E2F69" w14:paraId="578EC011" w14:textId="77777777" w:rsidTr="00F6183E">
        <w:trPr>
          <w:trHeight w:val="422"/>
        </w:trPr>
        <w:tc>
          <w:tcPr>
            <w:tcW w:w="983" w:type="dxa"/>
          </w:tcPr>
          <w:p w14:paraId="2A6DF3C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s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572CD0B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01011</w:t>
            </w:r>
          </w:p>
        </w:tc>
        <w:tc>
          <w:tcPr>
            <w:tcW w:w="936" w:type="dxa"/>
            <w:vMerge/>
          </w:tcPr>
          <w:p w14:paraId="6D4FA64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78" w:type="dxa"/>
          </w:tcPr>
          <w:p w14:paraId="23AB4C5C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7D9D396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487" w:type="dxa"/>
          </w:tcPr>
          <w:p w14:paraId="13B0891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76886C0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142" w:type="dxa"/>
          </w:tcPr>
          <w:p w14:paraId="6AA46017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3F074AC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010</w:t>
            </w:r>
          </w:p>
        </w:tc>
        <w:tc>
          <w:tcPr>
            <w:tcW w:w="1236" w:type="dxa"/>
          </w:tcPr>
          <w:p w14:paraId="15CC1713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163" w:type="dxa"/>
          </w:tcPr>
          <w:p w14:paraId="519DED8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4" w:type="dxa"/>
          </w:tcPr>
          <w:p w14:paraId="32ADFB4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</w:tr>
      <w:tr w:rsidR="00F6183E" w:rsidRPr="006E2F69" w14:paraId="54BFE2D6" w14:textId="77777777" w:rsidTr="00F6183E">
        <w:trPr>
          <w:trHeight w:val="422"/>
        </w:trPr>
        <w:tc>
          <w:tcPr>
            <w:tcW w:w="983" w:type="dxa"/>
          </w:tcPr>
          <w:p w14:paraId="1A6B392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b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eq</w:t>
            </w:r>
            <w:proofErr w:type="spellEnd"/>
          </w:p>
        </w:tc>
        <w:tc>
          <w:tcPr>
            <w:tcW w:w="936" w:type="dxa"/>
          </w:tcPr>
          <w:p w14:paraId="1E7B382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00100</w:t>
            </w:r>
          </w:p>
        </w:tc>
        <w:tc>
          <w:tcPr>
            <w:tcW w:w="936" w:type="dxa"/>
            <w:vMerge/>
          </w:tcPr>
          <w:p w14:paraId="7825D42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78" w:type="dxa"/>
          </w:tcPr>
          <w:p w14:paraId="5E47FD6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0AD07B23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11</w:t>
            </w:r>
          </w:p>
        </w:tc>
        <w:tc>
          <w:tcPr>
            <w:tcW w:w="1487" w:type="dxa"/>
          </w:tcPr>
          <w:p w14:paraId="7B109BB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4732CFEA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035F176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279" w:type="dxa"/>
          </w:tcPr>
          <w:p w14:paraId="7211AAA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0011</w:t>
            </w:r>
          </w:p>
        </w:tc>
        <w:tc>
          <w:tcPr>
            <w:tcW w:w="1236" w:type="dxa"/>
          </w:tcPr>
          <w:p w14:paraId="2ACB9EA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63" w:type="dxa"/>
          </w:tcPr>
          <w:p w14:paraId="6092677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4" w:type="dxa"/>
          </w:tcPr>
          <w:p w14:paraId="6B9881F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</w:tr>
      <w:tr w:rsidR="00F6183E" w:rsidRPr="006E2F69" w14:paraId="32DF714E" w14:textId="77777777" w:rsidTr="00F6183E">
        <w:trPr>
          <w:trHeight w:val="422"/>
        </w:trPr>
        <w:tc>
          <w:tcPr>
            <w:tcW w:w="983" w:type="dxa"/>
          </w:tcPr>
          <w:p w14:paraId="606E056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l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ui</w:t>
            </w:r>
            <w:proofErr w:type="spellEnd"/>
          </w:p>
        </w:tc>
        <w:tc>
          <w:tcPr>
            <w:tcW w:w="936" w:type="dxa"/>
          </w:tcPr>
          <w:p w14:paraId="77D3370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01111</w:t>
            </w:r>
          </w:p>
        </w:tc>
        <w:tc>
          <w:tcPr>
            <w:tcW w:w="936" w:type="dxa"/>
            <w:vMerge/>
          </w:tcPr>
          <w:p w14:paraId="7CF41C1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78" w:type="dxa"/>
          </w:tcPr>
          <w:p w14:paraId="3BE61F2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90" w:type="dxa"/>
          </w:tcPr>
          <w:p w14:paraId="0647018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487" w:type="dxa"/>
          </w:tcPr>
          <w:p w14:paraId="6D134FE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449" w:type="dxa"/>
          </w:tcPr>
          <w:p w14:paraId="18ECDD95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51FD6B6E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279" w:type="dxa"/>
          </w:tcPr>
          <w:p w14:paraId="020F2DB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0010</w:t>
            </w:r>
          </w:p>
        </w:tc>
        <w:tc>
          <w:tcPr>
            <w:tcW w:w="1236" w:type="dxa"/>
          </w:tcPr>
          <w:p w14:paraId="1B585A6F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163" w:type="dxa"/>
          </w:tcPr>
          <w:p w14:paraId="27920F3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  <w:tc>
          <w:tcPr>
            <w:tcW w:w="1024" w:type="dxa"/>
          </w:tcPr>
          <w:p w14:paraId="295EBF59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F6183E" w:rsidRPr="006E2F69" w14:paraId="773F841C" w14:textId="77777777" w:rsidTr="00F6183E">
        <w:trPr>
          <w:trHeight w:val="408"/>
        </w:trPr>
        <w:tc>
          <w:tcPr>
            <w:tcW w:w="983" w:type="dxa"/>
          </w:tcPr>
          <w:p w14:paraId="410A8B1D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j</w:t>
            </w:r>
          </w:p>
        </w:tc>
        <w:tc>
          <w:tcPr>
            <w:tcW w:w="936" w:type="dxa"/>
          </w:tcPr>
          <w:p w14:paraId="4C879FD7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00010</w:t>
            </w:r>
          </w:p>
        </w:tc>
        <w:tc>
          <w:tcPr>
            <w:tcW w:w="936" w:type="dxa"/>
            <w:vMerge/>
          </w:tcPr>
          <w:p w14:paraId="0A0BDFD0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78" w:type="dxa"/>
          </w:tcPr>
          <w:p w14:paraId="0495E6D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090" w:type="dxa"/>
          </w:tcPr>
          <w:p w14:paraId="05C56308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  <w:r w:rsidRPr="006E2F69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487" w:type="dxa"/>
          </w:tcPr>
          <w:p w14:paraId="0074E1B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449" w:type="dxa"/>
          </w:tcPr>
          <w:p w14:paraId="1F0482C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142" w:type="dxa"/>
          </w:tcPr>
          <w:p w14:paraId="0B19B67B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279" w:type="dxa"/>
          </w:tcPr>
          <w:p w14:paraId="747A55C6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6E2F69">
              <w:rPr>
                <w:rFonts w:ascii="Times New Roman" w:eastAsia="宋体" w:hAnsi="Times New Roman" w:cs="Times New Roman"/>
                <w:sz w:val="24"/>
              </w:rPr>
              <w:t>xxxx</w:t>
            </w:r>
            <w:proofErr w:type="spellEnd"/>
          </w:p>
        </w:tc>
        <w:tc>
          <w:tcPr>
            <w:tcW w:w="1236" w:type="dxa"/>
          </w:tcPr>
          <w:p w14:paraId="14398142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x</w:t>
            </w:r>
          </w:p>
        </w:tc>
        <w:tc>
          <w:tcPr>
            <w:tcW w:w="1163" w:type="dxa"/>
          </w:tcPr>
          <w:p w14:paraId="7D2087A1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/>
                <w:sz w:val="24"/>
              </w:rPr>
              <w:t>x</w:t>
            </w:r>
          </w:p>
        </w:tc>
        <w:tc>
          <w:tcPr>
            <w:tcW w:w="1024" w:type="dxa"/>
          </w:tcPr>
          <w:p w14:paraId="640036B4" w14:textId="77777777" w:rsidR="00F6183E" w:rsidRPr="006E2F69" w:rsidRDefault="00F6183E" w:rsidP="00EE2B8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E2F69"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</w:tr>
    </w:tbl>
    <w:p w14:paraId="604A9BEE" w14:textId="77777777" w:rsidR="006B12C4" w:rsidRPr="006E2F69" w:rsidRDefault="006B12C4" w:rsidP="00F6183E">
      <w:pPr>
        <w:spacing w:line="360" w:lineRule="auto"/>
        <w:rPr>
          <w:rFonts w:ascii="黑体" w:eastAsia="黑体" w:hAnsi="黑体" w:cs="黑体"/>
          <w:b/>
          <w:bCs/>
          <w:sz w:val="24"/>
        </w:rPr>
      </w:pPr>
    </w:p>
    <w:p w14:paraId="294CE73C" w14:textId="77777777" w:rsidR="006B12C4" w:rsidRPr="00B26048" w:rsidRDefault="00442F10">
      <w:pPr>
        <w:numPr>
          <w:ilvl w:val="0"/>
          <w:numId w:val="7"/>
        </w:num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t>思考题</w:t>
      </w:r>
    </w:p>
    <w:p w14:paraId="064FA03F" w14:textId="77777777" w:rsidR="006B12C4" w:rsidRPr="006E2F69" w:rsidRDefault="00442F10">
      <w:pPr>
        <w:widowControl/>
        <w:numPr>
          <w:ilvl w:val="0"/>
          <w:numId w:val="8"/>
        </w:numPr>
        <w:tabs>
          <w:tab w:val="clear" w:pos="312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3C3C3C"/>
          <w:kern w:val="0"/>
          <w:sz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</w:rPr>
        <w:t>列举出用Verilog语言设计控制器的几种编码方式（至少三种），并给出代码示例。</w:t>
      </w:r>
    </w:p>
    <w:p w14:paraId="37C35440" w14:textId="77777777" w:rsidR="006B12C4" w:rsidRPr="006E2F69" w:rsidRDefault="00442F1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C3C3C"/>
          <w:kern w:val="0"/>
          <w:sz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</w:rPr>
        <w:t>答：</w:t>
      </w:r>
    </w:p>
    <w:p w14:paraId="5B83DA0A" w14:textId="77777777" w:rsidR="006B12C4" w:rsidRPr="006E2F69" w:rsidRDefault="00442F10">
      <w:pPr>
        <w:widowControl/>
        <w:numPr>
          <w:ilvl w:val="0"/>
          <w:numId w:val="9"/>
        </w:numPr>
        <w:spacing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hd w:val="clear" w:color="auto" w:fill="FFFFFF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</w:rPr>
        <w:t>利用</w:t>
      </w:r>
      <w:r w:rsidRPr="006E2F69">
        <w:rPr>
          <w:rFonts w:ascii="宋体" w:eastAsia="宋体" w:hAnsi="宋体" w:cs="宋体"/>
          <w:color w:val="3C3C3C"/>
          <w:kern w:val="0"/>
          <w:sz w:val="24"/>
        </w:rPr>
        <w:t>if-else（或case）完成操作码和控制信号的值之间的对应；</w:t>
      </w:r>
    </w:p>
    <w:p w14:paraId="6C5093B6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</w:rPr>
        <w:t xml:space="preserve">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 xml:space="preserve">   always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@(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*)begin</w:t>
      </w:r>
    </w:p>
    <w:p w14:paraId="6A3FA467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case(op)</w:t>
      </w:r>
    </w:p>
    <w:p w14:paraId="2692E3DA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>6'b000000:</w:t>
      </w:r>
    </w:p>
    <w:p w14:paraId="6C3BF344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begin</w:t>
      </w:r>
    </w:p>
    <w:p w14:paraId="52F06612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001000)begin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 xml:space="preserve">  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jr</w:t>
      </w:r>
      <w:proofErr w:type="spellEnd"/>
    </w:p>
    <w:p w14:paraId="6B88AFCE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75CD67EC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6418ACC3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21A8A19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5D4ADA4B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1BA545F1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2E78E819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6F6CCDBD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3C1DB084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=1;</w:t>
      </w:r>
    </w:p>
    <w:p w14:paraId="5A097E4F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393F8C0B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end</w:t>
      </w:r>
    </w:p>
    <w:p w14:paraId="55EC58B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else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100001)begin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 xml:space="preserve">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addu</w:t>
      </w:r>
      <w:proofErr w:type="spellEnd"/>
    </w:p>
    <w:p w14:paraId="671337D8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=2'b01;</w:t>
      </w:r>
    </w:p>
    <w:p w14:paraId="6752467D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5A670E43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3E9B0CE9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=1;</w:t>
      </w:r>
    </w:p>
    <w:p w14:paraId="5D4B280D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274C59A9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37186131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3D55628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0FB0B034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08647D5B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1229C3F5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lastRenderedPageBreak/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end</w:t>
      </w:r>
    </w:p>
    <w:p w14:paraId="674F54CF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else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100011)begin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 xml:space="preserve">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subu</w:t>
      </w:r>
      <w:proofErr w:type="spellEnd"/>
    </w:p>
    <w:p w14:paraId="69757BFD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=2'b01;</w:t>
      </w:r>
    </w:p>
    <w:p w14:paraId="5B227D3D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552B6F51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7E5A4E5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=1;</w:t>
      </w:r>
    </w:p>
    <w:p w14:paraId="697B55BC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3B95051C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5EF1C7A8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7C85529E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=2'b01;</w:t>
      </w:r>
    </w:p>
    <w:p w14:paraId="21BF6864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47149ADF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7C862EFB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end</w:t>
      </w:r>
    </w:p>
    <w:p w14:paraId="42C54872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else begin</w:t>
      </w:r>
    </w:p>
    <w:p w14:paraId="25792198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330A987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3886E0D2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296BB3DA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23DF8AB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51D84945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717FB2E8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4AFF5C20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=2'b00;</w:t>
      </w:r>
    </w:p>
    <w:p w14:paraId="417E1C8E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</w:p>
    <w:p w14:paraId="1E1A40C4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=0;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</w:t>
      </w:r>
    </w:p>
    <w:p w14:paraId="7033561F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end</w:t>
      </w:r>
    </w:p>
    <w:p w14:paraId="7C7BE8EE" w14:textId="77777777" w:rsidR="006B12C4" w:rsidRPr="006E2F69" w:rsidRDefault="00442F10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ab/>
        <w:t xml:space="preserve"> end</w:t>
      </w:r>
    </w:p>
    <w:p w14:paraId="38A3F476" w14:textId="77777777" w:rsidR="006B12C4" w:rsidRPr="006E2F69" w:rsidRDefault="00442F10">
      <w:pPr>
        <w:widowControl/>
        <w:numPr>
          <w:ilvl w:val="0"/>
          <w:numId w:val="9"/>
        </w:numPr>
        <w:spacing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hd w:val="clear" w:color="auto" w:fill="FFFFFF"/>
        </w:rPr>
      </w:pPr>
      <w:r w:rsidRPr="006E2F69">
        <w:rPr>
          <w:rFonts w:ascii="Verdana" w:eastAsia="Verdana" w:hAnsi="Verdana" w:cs="Verdana"/>
          <w:color w:val="3C3C3C"/>
          <w:sz w:val="24"/>
          <w:shd w:val="clear" w:color="auto" w:fill="FFFFFF"/>
        </w:rPr>
        <w:t>利用assign语句完成操作码和控制信号的值之间的对应；</w:t>
      </w:r>
    </w:p>
    <w:p w14:paraId="04E63268" w14:textId="77777777" w:rsidR="006B12C4" w:rsidRPr="006E2F69" w:rsidRDefault="00442F10">
      <w:pPr>
        <w:widowControl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Verdana" w:eastAsia="宋体" w:hAnsi="Verdana" w:cs="Verdana" w:hint="eastAsia"/>
          <w:color w:val="3C3C3C"/>
          <w:sz w:val="24"/>
          <w:shd w:val="clear" w:color="auto" w:fill="FFFFFF"/>
        </w:rPr>
        <w:t xml:space="preserve">  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 xml:space="preserve">  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assign 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RegDst[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0] = ( (op == 6'b000000 &amp;&amp; func == 6'b100001) || (op == 6'b000000 &amp;&amp; func == 6'b100011) )? 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1 :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 xml:space="preserve"> 0 ;   </w:t>
      </w:r>
    </w:p>
    <w:p w14:paraId="0E28639A" w14:textId="77777777" w:rsidR="006B12C4" w:rsidRPr="006E2F69" w:rsidRDefault="006B12C4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</w:p>
    <w:p w14:paraId="3E81B7AE" w14:textId="77777777" w:rsidR="006B12C4" w:rsidRPr="006E2F69" w:rsidRDefault="00442F10">
      <w:pPr>
        <w:widowControl/>
        <w:numPr>
          <w:ilvl w:val="0"/>
          <w:numId w:val="9"/>
        </w:numPr>
        <w:spacing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hd w:val="clear" w:color="auto" w:fill="FFFFFF"/>
        </w:rPr>
      </w:pPr>
      <w:r w:rsidRPr="006E2F69">
        <w:rPr>
          <w:rFonts w:ascii="Verdana" w:eastAsia="宋体" w:hAnsi="Verdana" w:cs="Verdana" w:hint="eastAsia"/>
          <w:color w:val="3C3C3C"/>
          <w:sz w:val="24"/>
          <w:shd w:val="clear" w:color="auto" w:fill="FFFFFF"/>
        </w:rPr>
        <w:t>利用宏定义</w:t>
      </w:r>
    </w:p>
    <w:p w14:paraId="1170528C" w14:textId="77777777" w:rsidR="006B12C4" w:rsidRPr="006E2F69" w:rsidRDefault="00442F10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  <w:t>`define state1 4'b0001</w:t>
      </w:r>
    </w:p>
    <w:p w14:paraId="1D1B9183" w14:textId="77777777" w:rsidR="006B12C4" w:rsidRPr="006E2F69" w:rsidRDefault="00442F10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  <w:t>`define state2 4'b0010</w:t>
      </w:r>
    </w:p>
    <w:p w14:paraId="45AA2176" w14:textId="77777777" w:rsidR="006B12C4" w:rsidRPr="006E2F69" w:rsidRDefault="00442F10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  <w:t>`define state3 4'b0100</w:t>
      </w:r>
    </w:p>
    <w:p w14:paraId="2AD281A9" w14:textId="77777777" w:rsidR="006B12C4" w:rsidRPr="006E2F69" w:rsidRDefault="00442F10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hd w:val="clear" w:color="auto" w:fill="FFFFFF"/>
        </w:rPr>
        <w:lastRenderedPageBreak/>
        <w:t>`define state4 4'b1000</w:t>
      </w:r>
    </w:p>
    <w:p w14:paraId="68C50968" w14:textId="77777777" w:rsidR="006B12C4" w:rsidRPr="006E2F69" w:rsidRDefault="00442F10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`define </w:t>
      </w:r>
      <w:r w:rsidRPr="006E2F69">
        <w:rPr>
          <w:rFonts w:ascii="Verdana" w:hAnsi="Verdana" w:cs="Verdana"/>
          <w:color w:val="000000"/>
          <w:shd w:val="clear" w:color="auto" w:fill="FFFFFF"/>
        </w:rPr>
        <w:t>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) </w:t>
      </w:r>
      <w:r w:rsidRPr="006E2F69">
        <w:rPr>
          <w:rFonts w:ascii="Verdana" w:hAnsi="Verdana" w:cs="Verdana"/>
          <w:color w:val="000000"/>
          <w:shd w:val="clear" w:color="auto" w:fill="FFFFFF"/>
        </w:rPr>
        <w:t>字符串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宏内容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</w:p>
    <w:p w14:paraId="6A06D2E4" w14:textId="77777777" w:rsidR="006B12C4" w:rsidRPr="006E2F69" w:rsidRDefault="00442F10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如：</w:t>
      </w:r>
      <w:r w:rsidRPr="006E2F69">
        <w:rPr>
          <w:rFonts w:ascii="Verdana" w:hAnsi="Verdana" w:cs="Verdana"/>
          <w:color w:val="000000"/>
          <w:shd w:val="clear" w:color="auto" w:fill="FFFFFF"/>
        </w:rPr>
        <w:t>`define signal string</w:t>
      </w:r>
    </w:p>
    <w:p w14:paraId="22D55530" w14:textId="77777777" w:rsidR="006B12C4" w:rsidRPr="006E2F69" w:rsidRDefault="00442F10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它的作用是指定用标识符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来代替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这个字符串，在编译预处理时，把程序中在该命令以后所有的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都替换成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。这种方法使用户能以一个简单的名字代替一个长的字符串，也可以用一个有含义的名字来代替没有含义的数字和符号，因此把这个标识符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名字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  <w:r w:rsidRPr="006E2F69">
        <w:rPr>
          <w:rFonts w:ascii="Verdana" w:hAnsi="Verdana" w:cs="Verdana"/>
          <w:color w:val="000000"/>
          <w:shd w:val="clear" w:color="auto" w:fill="FFFFFF"/>
        </w:rPr>
        <w:t>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，在编译预处理时将宏名替换成字符串的过程称为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宏展开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。</w:t>
      </w:r>
      <w:r w:rsidRPr="006E2F69">
        <w:rPr>
          <w:rFonts w:ascii="Verdana" w:hAnsi="Verdana" w:cs="Verdana"/>
          <w:color w:val="000000"/>
          <w:shd w:val="clear" w:color="auto" w:fill="FFFFFF"/>
        </w:rPr>
        <w:t>`define</w:t>
      </w:r>
      <w:r w:rsidRPr="006E2F69">
        <w:rPr>
          <w:rFonts w:ascii="Verdana" w:hAnsi="Verdana" w:cs="Verdana"/>
          <w:color w:val="000000"/>
          <w:shd w:val="clear" w:color="auto" w:fill="FFFFFF"/>
        </w:rPr>
        <w:t>是宏定义命令。</w:t>
      </w:r>
    </w:p>
    <w:p w14:paraId="6D31DC8A" w14:textId="77777777" w:rsidR="006B12C4" w:rsidRPr="006E2F69" w:rsidRDefault="006B12C4">
      <w:pPr>
        <w:pStyle w:val="NormalWeb"/>
        <w:widowControl/>
        <w:shd w:val="clear" w:color="auto" w:fill="FFFFFF"/>
        <w:spacing w:before="150" w:beforeAutospacing="0" w:after="150" w:afterAutospacing="0"/>
        <w:rPr>
          <w:rFonts w:ascii="Verdana" w:eastAsia="Verdana" w:hAnsi="Verdana" w:cs="Verdana"/>
          <w:color w:val="3C3C3C"/>
          <w:shd w:val="clear" w:color="auto" w:fill="FFFFFF"/>
        </w:rPr>
      </w:pPr>
    </w:p>
    <w:p w14:paraId="2CE68CA0" w14:textId="77777777" w:rsidR="006B12C4" w:rsidRPr="006E2F69" w:rsidRDefault="00442F10">
      <w:pPr>
        <w:widowControl/>
        <w:numPr>
          <w:ilvl w:val="0"/>
          <w:numId w:val="8"/>
        </w:numPr>
        <w:tabs>
          <w:tab w:val="clear" w:pos="312"/>
        </w:tabs>
        <w:spacing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hd w:val="clear" w:color="auto" w:fill="FFFFFF"/>
        </w:rPr>
      </w:pPr>
      <w:r w:rsidRPr="006E2F69">
        <w:rPr>
          <w:rFonts w:ascii="Verdana" w:eastAsia="Verdana" w:hAnsi="Verdana" w:cs="Verdana"/>
          <w:color w:val="3C3C3C"/>
          <w:sz w:val="24"/>
          <w:shd w:val="clear" w:color="auto" w:fill="FFFFFF"/>
        </w:rPr>
        <w:t>根据你所列举的编码方式，说明他们的优缺点。</w:t>
      </w:r>
    </w:p>
    <w:tbl>
      <w:tblPr>
        <w:tblStyle w:val="TableGrid"/>
        <w:tblW w:w="8520" w:type="dxa"/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960"/>
      </w:tblGrid>
      <w:tr w:rsidR="006B12C4" w:rsidRPr="006E2F69" w14:paraId="5976F462" w14:textId="77777777">
        <w:tc>
          <w:tcPr>
            <w:tcW w:w="2780" w:type="dxa"/>
          </w:tcPr>
          <w:p w14:paraId="23AD9E95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编码方式</w:t>
            </w:r>
          </w:p>
        </w:tc>
        <w:tc>
          <w:tcPr>
            <w:tcW w:w="2780" w:type="dxa"/>
          </w:tcPr>
          <w:p w14:paraId="56A98668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  <w:t>优点</w:t>
            </w:r>
          </w:p>
        </w:tc>
        <w:tc>
          <w:tcPr>
            <w:tcW w:w="2960" w:type="dxa"/>
          </w:tcPr>
          <w:p w14:paraId="40961A2D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  <w:t>缺点</w:t>
            </w:r>
          </w:p>
        </w:tc>
      </w:tr>
      <w:tr w:rsidR="006B12C4" w:rsidRPr="006E2F69" w14:paraId="64C81F81" w14:textId="77777777">
        <w:tc>
          <w:tcPr>
            <w:tcW w:w="2780" w:type="dxa"/>
          </w:tcPr>
          <w:p w14:paraId="438A2ABE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if-else/case</w:t>
            </w:r>
          </w:p>
        </w:tc>
        <w:tc>
          <w:tcPr>
            <w:tcW w:w="2780" w:type="dxa"/>
          </w:tcPr>
          <w:p w14:paraId="26969E61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代码写起来比较容易、直观，与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C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语言类似</w:t>
            </w:r>
          </w:p>
        </w:tc>
        <w:tc>
          <w:tcPr>
            <w:tcW w:w="2960" w:type="dxa"/>
          </w:tcPr>
          <w:p w14:paraId="7B46C388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它们在不注意的情况下容易产生锁存器，对毛刺敏感，使其处于不确定状态，且语句较为冗长</w:t>
            </w:r>
          </w:p>
        </w:tc>
      </w:tr>
      <w:tr w:rsidR="006B12C4" w:rsidRPr="006E2F69" w14:paraId="4B9D352F" w14:textId="77777777">
        <w:tc>
          <w:tcPr>
            <w:tcW w:w="2780" w:type="dxa"/>
          </w:tcPr>
          <w:p w14:paraId="6C6D95AA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assign</w:t>
            </w:r>
          </w:p>
        </w:tc>
        <w:tc>
          <w:tcPr>
            <w:tcW w:w="2780" w:type="dxa"/>
          </w:tcPr>
          <w:p w14:paraId="431399FC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语句较为简单，看起来比较方便</w:t>
            </w:r>
          </w:p>
        </w:tc>
        <w:tc>
          <w:tcPr>
            <w:tcW w:w="2960" w:type="dxa"/>
          </w:tcPr>
          <w:p w14:paraId="620742DE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适用范围比较窄，只能对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wire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型变量赋值</w:t>
            </w:r>
          </w:p>
        </w:tc>
      </w:tr>
      <w:tr w:rsidR="006B12C4" w:rsidRPr="006E2F69" w14:paraId="0131CE14" w14:textId="77777777">
        <w:tc>
          <w:tcPr>
            <w:tcW w:w="2780" w:type="dxa"/>
          </w:tcPr>
          <w:p w14:paraId="690E338C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宏定义</w:t>
            </w:r>
          </w:p>
        </w:tc>
        <w:tc>
          <w:tcPr>
            <w:tcW w:w="2780" w:type="dxa"/>
          </w:tcPr>
          <w:p w14:paraId="60DC7C24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增加可读性、可修改性好、设计的可重用性好</w:t>
            </w:r>
          </w:p>
        </w:tc>
        <w:tc>
          <w:tcPr>
            <w:tcW w:w="2960" w:type="dxa"/>
          </w:tcPr>
          <w:p w14:paraId="05935BB4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定义时容易出错，且不容易查错</w:t>
            </w:r>
          </w:p>
        </w:tc>
      </w:tr>
    </w:tbl>
    <w:p w14:paraId="6EBB85E4" w14:textId="77777777" w:rsidR="006B12C4" w:rsidRPr="006E2F69" w:rsidRDefault="006B12C4">
      <w:pPr>
        <w:widowControl/>
        <w:spacing w:line="360" w:lineRule="auto"/>
        <w:ind w:leftChars="200" w:left="420"/>
        <w:jc w:val="left"/>
        <w:rPr>
          <w:rFonts w:ascii="Verdana" w:eastAsia="Verdana" w:hAnsi="Verdana" w:cs="Verdana"/>
          <w:color w:val="3C3C3C"/>
          <w:sz w:val="24"/>
          <w:shd w:val="clear" w:color="auto" w:fill="FFFFFF"/>
        </w:rPr>
      </w:pPr>
    </w:p>
    <w:p w14:paraId="2B0C779D" w14:textId="77777777" w:rsidR="006B12C4" w:rsidRPr="00B26048" w:rsidRDefault="00442F10">
      <w:pPr>
        <w:spacing w:line="360" w:lineRule="auto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t>（五）在线测试相关信息</w:t>
      </w:r>
    </w:p>
    <w:p w14:paraId="185583C0" w14:textId="77777777" w:rsidR="006B12C4" w:rsidRPr="00B26048" w:rsidRDefault="00442F10">
      <w:pPr>
        <w:spacing w:line="36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B26048">
        <w:rPr>
          <w:rFonts w:ascii="黑体" w:eastAsia="黑体" w:hAnsi="黑体" w:cs="黑体" w:hint="eastAsia"/>
          <w:sz w:val="28"/>
          <w:szCs w:val="28"/>
        </w:rPr>
        <w:t>（一）测试代码</w:t>
      </w:r>
    </w:p>
    <w:p w14:paraId="2CE8CBF1" w14:textId="3F8C6B42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.data</w:t>
      </w:r>
    </w:p>
    <w:p w14:paraId="54A93DD9" w14:textId="563914EE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arr</w:t>
      </w:r>
      <w:proofErr w:type="spellEnd"/>
      <w:proofErr w:type="gramStart"/>
      <w:r w:rsidRPr="006E2F69">
        <w:rPr>
          <w:rFonts w:ascii="Consolas" w:eastAsia="宋体" w:hAnsi="Consolas" w:cs="Times New Roman"/>
          <w:sz w:val="24"/>
        </w:rPr>
        <w:t>:.space</w:t>
      </w:r>
      <w:proofErr w:type="gramEnd"/>
      <w:r w:rsidRPr="006E2F69">
        <w:rPr>
          <w:rFonts w:ascii="Consolas" w:eastAsia="宋体" w:hAnsi="Consolas" w:cs="Times New Roman"/>
          <w:sz w:val="24"/>
        </w:rPr>
        <w:t xml:space="preserve"> 44</w:t>
      </w:r>
    </w:p>
    <w:p w14:paraId="7BB6807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.text</w:t>
      </w:r>
    </w:p>
    <w:p w14:paraId="236BAF93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0,0</w:t>
      </w:r>
    </w:p>
    <w:p w14:paraId="753B5990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</w:rPr>
        <w:t>0,1</w:t>
      </w:r>
    </w:p>
    <w:p w14:paraId="00E7EE3D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0,1</w:t>
      </w:r>
    </w:p>
    <w:p w14:paraId="5CAB56A0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</w:rPr>
        <w:t>0,4</w:t>
      </w:r>
    </w:p>
    <w:p w14:paraId="3427285F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2,$</w:t>
      </w:r>
      <w:proofErr w:type="gramEnd"/>
      <w:r w:rsidRPr="006E2F69">
        <w:rPr>
          <w:rFonts w:ascii="Consolas" w:eastAsia="宋体" w:hAnsi="Consolas" w:cs="Times New Roman"/>
          <w:sz w:val="24"/>
        </w:rPr>
        <w:t>0,40</w:t>
      </w:r>
    </w:p>
    <w:p w14:paraId="5D448732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for:</w:t>
      </w:r>
    </w:p>
    <w:p w14:paraId="29037C55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beq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s2,next</w:t>
      </w:r>
    </w:p>
    <w:p w14:paraId="05C58354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sw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1,arr</w:t>
      </w:r>
      <w:proofErr w:type="gramEnd"/>
      <w:r w:rsidRPr="006E2F69">
        <w:rPr>
          <w:rFonts w:ascii="Consolas" w:eastAsia="宋体" w:hAnsi="Consolas" w:cs="Times New Roman"/>
          <w:sz w:val="24"/>
        </w:rPr>
        <w:t>($t0)</w:t>
      </w:r>
    </w:p>
    <w:p w14:paraId="054BD4B5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</w:rPr>
        <w:t>t1,$s0</w:t>
      </w:r>
    </w:p>
    <w:p w14:paraId="492BD728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t0,$s1</w:t>
      </w:r>
    </w:p>
    <w:p w14:paraId="31E9E43C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j for</w:t>
      </w:r>
    </w:p>
    <w:p w14:paraId="2A83378D" w14:textId="66E4CE84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lastRenderedPageBreak/>
        <w:t>next:</w:t>
      </w:r>
    </w:p>
    <w:p w14:paraId="06F6EB93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0,0</w:t>
      </w:r>
    </w:p>
    <w:p w14:paraId="49B82797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</w:rPr>
        <w:t>0,0</w:t>
      </w:r>
    </w:p>
    <w:p w14:paraId="38D3A6BF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0,0</w:t>
      </w:r>
    </w:p>
    <w:p w14:paraId="2AB0AD87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for1:</w:t>
      </w:r>
    </w:p>
    <w:p w14:paraId="56FDDA1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beq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s2,next1</w:t>
      </w:r>
    </w:p>
    <w:p w14:paraId="63A4EAE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lw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1,arr</w:t>
      </w:r>
      <w:proofErr w:type="gramEnd"/>
      <w:r w:rsidRPr="006E2F69">
        <w:rPr>
          <w:rFonts w:ascii="Consolas" w:eastAsia="宋体" w:hAnsi="Consolas" w:cs="Times New Roman"/>
          <w:sz w:val="24"/>
        </w:rPr>
        <w:t>($t0)</w:t>
      </w:r>
    </w:p>
    <w:p w14:paraId="48D4FA2F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s0,$t1</w:t>
      </w:r>
    </w:p>
    <w:p w14:paraId="2D8EBB7C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</w:rPr>
        <w:t>t0,$s1</w:t>
      </w:r>
    </w:p>
    <w:p w14:paraId="57BB58C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j for1</w:t>
      </w:r>
    </w:p>
    <w:p w14:paraId="494A27EE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next1:</w:t>
      </w:r>
    </w:p>
    <w:p w14:paraId="3CEABA8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proofErr w:type="spellStart"/>
      <w:r w:rsidRPr="006E2F69">
        <w:rPr>
          <w:rFonts w:ascii="Consolas" w:eastAsia="宋体" w:hAnsi="Consolas" w:cs="Times New Roman"/>
          <w:sz w:val="24"/>
        </w:rPr>
        <w:t>sw</w:t>
      </w:r>
      <w:proofErr w:type="spellEnd"/>
      <w:r w:rsidRPr="006E2F69">
        <w:rPr>
          <w:rFonts w:ascii="Consolas" w:eastAsia="宋体" w:hAnsi="Consolas" w:cs="Times New Roman"/>
          <w:sz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</w:rPr>
        <w:t>0,arr</w:t>
      </w:r>
      <w:proofErr w:type="gramEnd"/>
      <w:r w:rsidRPr="006E2F69">
        <w:rPr>
          <w:rFonts w:ascii="Consolas" w:eastAsia="宋体" w:hAnsi="Consolas" w:cs="Times New Roman"/>
          <w:sz w:val="24"/>
        </w:rPr>
        <w:t>($t0)</w:t>
      </w:r>
    </w:p>
    <w:p w14:paraId="1F795986" w14:textId="528AC442" w:rsidR="00F6183E" w:rsidRPr="006E2F69" w:rsidRDefault="00F6183E" w:rsidP="00612B9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li $t0,0x44897253</w:t>
      </w:r>
    </w:p>
    <w:p w14:paraId="309807B2" w14:textId="77777777" w:rsidR="00612B9E" w:rsidRPr="006E2F69" w:rsidRDefault="00612B9E" w:rsidP="00612B9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</w:p>
    <w:p w14:paraId="573ECED1" w14:textId="0D6C2EFE" w:rsidR="00F6183E" w:rsidRPr="006E2F69" w:rsidRDefault="00F6183E" w:rsidP="00F6183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6E2F69">
        <w:rPr>
          <w:rFonts w:ascii="Times New Roman" w:eastAsia="宋体" w:hAnsi="Times New Roman" w:cs="Times New Roman" w:hint="eastAsia"/>
          <w:sz w:val="24"/>
        </w:rPr>
        <w:t>导出的机器码为</w:t>
      </w:r>
    </w:p>
    <w:p w14:paraId="1F911B05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34080000 34090001 34100001 34110004</w:t>
      </w:r>
    </w:p>
    <w:p w14:paraId="1CC6424B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34120028 11120004 ad090000 01304821</w:t>
      </w:r>
    </w:p>
    <w:p w14:paraId="7CEA08EA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01114021 08000c05 34080000 34090000</w:t>
      </w:r>
    </w:p>
    <w:p w14:paraId="3964F8C3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34100000 11120004 8d090000 02098021</w:t>
      </w:r>
    </w:p>
    <w:p w14:paraId="71A81F23" w14:textId="77777777" w:rsidR="00F6183E" w:rsidRPr="006E2F69" w:rsidRDefault="00F6183E" w:rsidP="00F6183E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01114021 08000c0d ad100000 3c014489</w:t>
      </w:r>
    </w:p>
    <w:p w14:paraId="285938F5" w14:textId="7E22A81D" w:rsidR="006E2F69" w:rsidRPr="006E2F69" w:rsidRDefault="00F6183E" w:rsidP="00B26048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</w:rPr>
      </w:pPr>
      <w:r w:rsidRPr="006E2F69">
        <w:rPr>
          <w:rFonts w:ascii="Consolas" w:eastAsia="宋体" w:hAnsi="Consolas" w:cs="Times New Roman"/>
          <w:sz w:val="24"/>
        </w:rPr>
        <w:t>34287253</w:t>
      </w:r>
    </w:p>
    <w:p w14:paraId="1D87C8E5" w14:textId="77777777" w:rsidR="006B12C4" w:rsidRPr="00B26048" w:rsidRDefault="00442F10">
      <w:pPr>
        <w:spacing w:line="360" w:lineRule="auto"/>
        <w:ind w:firstLineChars="200" w:firstLine="560"/>
        <w:rPr>
          <w:rFonts w:ascii="黑体" w:eastAsia="黑体" w:hAnsi="黑体" w:cs="黑体"/>
          <w:sz w:val="28"/>
          <w:szCs w:val="28"/>
        </w:rPr>
      </w:pPr>
      <w:r w:rsidRPr="00B26048">
        <w:rPr>
          <w:rFonts w:ascii="黑体" w:eastAsia="黑体" w:hAnsi="黑体" w:cs="黑体" w:hint="eastAsia"/>
          <w:sz w:val="28"/>
          <w:szCs w:val="28"/>
        </w:rPr>
        <w:t>（二）预期结果</w:t>
      </w:r>
    </w:p>
    <w:p w14:paraId="28BB1C73" w14:textId="478EA3E9" w:rsidR="00612B9E" w:rsidRPr="006E2F69" w:rsidRDefault="00612B9E">
      <w:pPr>
        <w:tabs>
          <w:tab w:val="left" w:pos="312"/>
        </w:tabs>
        <w:spacing w:line="360" w:lineRule="auto"/>
        <w:rPr>
          <w:rFonts w:ascii="黑体" w:eastAsia="黑体" w:hAnsi="黑体" w:cs="黑体"/>
          <w:sz w:val="24"/>
        </w:rPr>
      </w:pPr>
      <w:r w:rsidRPr="006E2F69">
        <w:rPr>
          <w:rFonts w:ascii="黑体" w:eastAsia="黑体" w:hAnsi="黑体" w:cs="黑体"/>
          <w:sz w:val="24"/>
        </w:rPr>
        <w:tab/>
      </w:r>
      <w:r w:rsidR="00F6183E" w:rsidRPr="006E2F69">
        <w:rPr>
          <w:rFonts w:ascii="黑体" w:eastAsia="黑体" w:hAnsi="黑体" w:cs="黑体"/>
          <w:noProof/>
          <w:sz w:val="24"/>
        </w:rPr>
        <w:drawing>
          <wp:inline distT="0" distB="0" distL="0" distR="0" wp14:anchorId="1E46CF52" wp14:editId="44BDFC8E">
            <wp:extent cx="3774558" cy="396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11" cy="40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ED77" w14:textId="77777777" w:rsidR="006B12C4" w:rsidRPr="00B26048" w:rsidRDefault="00442F10">
      <w:pPr>
        <w:numPr>
          <w:ilvl w:val="0"/>
          <w:numId w:val="7"/>
        </w:numPr>
        <w:tabs>
          <w:tab w:val="left" w:pos="312"/>
        </w:tabs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B26048">
        <w:rPr>
          <w:rFonts w:ascii="黑体" w:eastAsia="黑体" w:hAnsi="黑体" w:cs="黑体" w:hint="eastAsia"/>
          <w:sz w:val="32"/>
          <w:szCs w:val="32"/>
        </w:rPr>
        <w:lastRenderedPageBreak/>
        <w:t>思考题</w:t>
      </w:r>
    </w:p>
    <w:p w14:paraId="2331B5F0" w14:textId="77777777" w:rsidR="006B12C4" w:rsidRPr="006E2F69" w:rsidRDefault="00442F10">
      <w:pPr>
        <w:widowControl/>
        <w:spacing w:beforeAutospacing="1" w:line="360" w:lineRule="auto"/>
        <w:ind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1.C语言是一种弱类型程序设计语言。C语言中不对计算结果溢出进行处理，这意味着C语言要求程序员必须很清楚计算结果是否会导致溢出。因此，如果仅仅支持C语言，MIPS指令的所有计算指令均可以忽略溢出。</w:t>
      </w:r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 请说明为什么在忽略溢出的前提下，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addi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与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addiu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是等价的，add与</w:t>
      </w:r>
      <w:proofErr w:type="spellStart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addu</w:t>
      </w:r>
      <w:proofErr w:type="spellEnd"/>
      <w:r w:rsidRPr="006E2F69">
        <w:rPr>
          <w:rFonts w:asciiTheme="minorEastAsia" w:hAnsiTheme="minorEastAsia" w:cstheme="minorEastAsia"/>
          <w:color w:val="3C3C3C"/>
          <w:sz w:val="24"/>
          <w:shd w:val="clear" w:color="auto" w:fill="FFFFFF"/>
        </w:rPr>
        <w:t>是等价的。提示：阅读《MIPS32® Architecture For Programmers Volume II: The MIPS32® Instruction Set》中相关指令的Operation部分 。</w:t>
      </w:r>
    </w:p>
    <w:p w14:paraId="451D8B82" w14:textId="77777777" w:rsidR="006B12C4" w:rsidRPr="006E2F69" w:rsidRDefault="00442F10">
      <w:pPr>
        <w:pStyle w:val="ListParagraph"/>
        <w:widowControl/>
        <w:shd w:val="clear" w:color="auto" w:fill="FFFFFF"/>
        <w:spacing w:before="100" w:beforeAutospacing="1"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</w:rPr>
        <w:t>答：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和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addiu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的区别只是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在发生溢出时会报错，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与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addu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也是一样，在发生溢出时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会报错。所以在不考虑溢出的情况下，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</w:rPr>
        <w:t>忽略报错，因此等价。</w:t>
      </w:r>
    </w:p>
    <w:p w14:paraId="197DD378" w14:textId="77777777" w:rsidR="006B12C4" w:rsidRPr="006E2F69" w:rsidRDefault="00442F10">
      <w:pPr>
        <w:widowControl/>
        <w:jc w:val="left"/>
        <w:rPr>
          <w:sz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0B41A2A" wp14:editId="485CA82E">
            <wp:extent cx="4429125" cy="3429000"/>
            <wp:effectExtent l="0" t="0" r="9525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662E3" w14:textId="77777777" w:rsidR="006B12C4" w:rsidRPr="006E2F69" w:rsidRDefault="00442F10">
      <w:pPr>
        <w:widowControl/>
        <w:jc w:val="left"/>
        <w:rPr>
          <w:sz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5ACCE58" wp14:editId="7174D371">
            <wp:extent cx="4391025" cy="128587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AC4C18" w14:textId="77777777" w:rsidR="006B12C4" w:rsidRPr="006E2F69" w:rsidRDefault="00442F10">
      <w:pPr>
        <w:widowControl/>
        <w:jc w:val="left"/>
        <w:rPr>
          <w:sz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9E08F36" wp14:editId="26E2D985">
            <wp:extent cx="4391025" cy="2514600"/>
            <wp:effectExtent l="0" t="0" r="9525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A8C9F" w14:textId="25F3CF08" w:rsidR="006B12C4" w:rsidRPr="006E2F69" w:rsidRDefault="00442F10" w:rsidP="00612B9E">
      <w:pPr>
        <w:widowControl/>
        <w:jc w:val="left"/>
        <w:rPr>
          <w:sz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7BF810E" wp14:editId="38C6E9B3">
            <wp:extent cx="4333875" cy="1866900"/>
            <wp:effectExtent l="0" t="0" r="952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5A3D0D" w14:textId="4632F0B2" w:rsidR="00612B9E" w:rsidRDefault="00612B9E" w:rsidP="00612B9E">
      <w:pPr>
        <w:widowControl/>
        <w:jc w:val="left"/>
        <w:rPr>
          <w:sz w:val="24"/>
        </w:rPr>
      </w:pPr>
    </w:p>
    <w:p w14:paraId="2B48A858" w14:textId="77777777" w:rsidR="00B26048" w:rsidRPr="006E2F69" w:rsidRDefault="00B26048" w:rsidP="00612B9E">
      <w:pPr>
        <w:widowControl/>
        <w:jc w:val="left"/>
        <w:rPr>
          <w:sz w:val="24"/>
        </w:rPr>
      </w:pPr>
      <w:bookmarkStart w:id="0" w:name="_GoBack"/>
      <w:bookmarkEnd w:id="0"/>
    </w:p>
    <w:p w14:paraId="0FF1AD7F" w14:textId="77777777" w:rsidR="006B12C4" w:rsidRPr="006E2F69" w:rsidRDefault="00442F10">
      <w:pPr>
        <w:widowControl/>
        <w:spacing w:beforeAutospacing="1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lastRenderedPageBreak/>
        <w:t>2.根据自己的设计说明单周期处理器的优缺点。</w:t>
      </w:r>
    </w:p>
    <w:p w14:paraId="45998CD2" w14:textId="77777777" w:rsidR="006B12C4" w:rsidRPr="006E2F69" w:rsidRDefault="00442F10">
      <w:pPr>
        <w:pStyle w:val="ListParagraph"/>
        <w:widowControl/>
        <w:shd w:val="clear" w:color="auto" w:fill="FFFFFF"/>
        <w:spacing w:before="100" w:beforeAutospacing="1" w:line="360" w:lineRule="auto"/>
        <w:ind w:firstLine="480"/>
        <w:jc w:val="left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 w:rsidRPr="006E2F69"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  <w:t>答：</w:t>
      </w:r>
    </w:p>
    <w:tbl>
      <w:tblPr>
        <w:tblStyle w:val="TableGrid"/>
        <w:tblW w:w="7025" w:type="dxa"/>
        <w:tblLayout w:type="fixed"/>
        <w:tblLook w:val="04A0" w:firstRow="1" w:lastRow="0" w:firstColumn="1" w:lastColumn="0" w:noHBand="0" w:noVBand="1"/>
      </w:tblPr>
      <w:tblGrid>
        <w:gridCol w:w="3402"/>
        <w:gridCol w:w="3623"/>
      </w:tblGrid>
      <w:tr w:rsidR="006B12C4" w:rsidRPr="006E2F69" w14:paraId="30AE3595" w14:textId="77777777">
        <w:tc>
          <w:tcPr>
            <w:tcW w:w="3402" w:type="dxa"/>
          </w:tcPr>
          <w:p w14:paraId="2EBC2A29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  <w:t>优点</w:t>
            </w:r>
          </w:p>
        </w:tc>
        <w:tc>
          <w:tcPr>
            <w:tcW w:w="3623" w:type="dxa"/>
          </w:tcPr>
          <w:p w14:paraId="03AA2085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  <w:t>缺点</w:t>
            </w:r>
          </w:p>
        </w:tc>
      </w:tr>
      <w:tr w:rsidR="006B12C4" w:rsidRPr="006E2F69" w14:paraId="11B50B84" w14:textId="77777777">
        <w:tc>
          <w:tcPr>
            <w:tcW w:w="3402" w:type="dxa"/>
          </w:tcPr>
          <w:p w14:paraId="264A4F80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控制部件相比多周期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CPU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更简单，且实际设计起来较为简便，不容易出错</w:t>
            </w:r>
          </w:p>
        </w:tc>
        <w:tc>
          <w:tcPr>
            <w:tcW w:w="3623" w:type="dxa"/>
          </w:tcPr>
          <w:p w14:paraId="0BD8A816" w14:textId="77777777" w:rsidR="006B12C4" w:rsidRPr="006E2F69" w:rsidRDefault="00442F10">
            <w:pPr>
              <w:widowControl/>
              <w:spacing w:before="100" w:beforeAutospacing="1" w:after="170" w:line="360" w:lineRule="auto"/>
              <w:jc w:val="left"/>
              <w:rPr>
                <w:rFonts w:ascii="Times New Roman" w:eastAsia="宋体" w:hAnsi="Times New Roman" w:cs="Times New Roman"/>
                <w:color w:val="333333"/>
                <w:sz w:val="24"/>
                <w:shd w:val="clear" w:color="auto" w:fill="FFFFFF"/>
              </w:rPr>
            </w:pP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用一个时钟周期执行一条指令，从而确定时钟周期的时间长度要考虑执行的时间最长的指令，一次确定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CPU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频率，不管指令复杂度如何，单周期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CPU</w:t>
            </w:r>
            <w:r w:rsidRPr="006E2F69">
              <w:rPr>
                <w:rFonts w:ascii="Times New Roman" w:eastAsia="宋体" w:hAnsi="Times New Roman" w:cs="Times New Roman" w:hint="eastAsia"/>
                <w:color w:val="333333"/>
                <w:sz w:val="24"/>
                <w:shd w:val="clear" w:color="auto" w:fill="FFFFFF"/>
              </w:rPr>
              <w:t>花费相同时间执行，这造成时间上浪费</w:t>
            </w:r>
          </w:p>
        </w:tc>
      </w:tr>
    </w:tbl>
    <w:p w14:paraId="69879148" w14:textId="77777777" w:rsidR="006B12C4" w:rsidRPr="006E2F69" w:rsidRDefault="00442F10">
      <w:pPr>
        <w:widowControl/>
        <w:spacing w:beforeAutospacing="1" w:line="360" w:lineRule="auto"/>
        <w:ind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简要说明</w:t>
      </w:r>
      <w:proofErr w:type="spellStart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jal</w:t>
      </w:r>
      <w:proofErr w:type="spellEnd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、</w:t>
      </w:r>
      <w:proofErr w:type="spellStart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jr</w:t>
      </w:r>
      <w:proofErr w:type="spellEnd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和堆栈的关系</w:t>
      </w:r>
    </w:p>
    <w:p w14:paraId="10DD5831" w14:textId="77777777" w:rsidR="006B12C4" w:rsidRPr="006E2F69" w:rsidRDefault="00442F10">
      <w:pPr>
        <w:widowControl/>
        <w:spacing w:beforeAutospacing="1" w:line="360" w:lineRule="auto"/>
        <w:ind w:firstLineChars="200" w:firstLine="480"/>
        <w:jc w:val="left"/>
        <w:rPr>
          <w:rFonts w:asciiTheme="minorEastAsia" w:hAnsiTheme="minorEastAsia" w:cstheme="minorEastAsia"/>
          <w:color w:val="3C3C3C"/>
          <w:sz w:val="24"/>
          <w:shd w:val="clear" w:color="auto" w:fill="FFFFFF"/>
        </w:rPr>
      </w:pPr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答：在跳转到指定地址实现子程序调用的同时，需要将返回地址保存到ra寄存器，即通常所说的“函数调用的现场保护”，以便子程序返回时能够继续调用之前的流程。对于跳转/分支指令，MIPS CPU将自动保存ra；若子程序需要嵌套调用其他子程序，则必须先存储ra，通常是压入</w:t>
      </w:r>
      <w:proofErr w:type="gramStart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栈</w:t>
      </w:r>
      <w:proofErr w:type="gramEnd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，子程序末尾弹出之前保存的ra，然后</w:t>
      </w:r>
      <w:proofErr w:type="spellStart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jr</w:t>
      </w:r>
      <w:proofErr w:type="spellEnd"/>
      <w:r w:rsidRPr="006E2F69">
        <w:rPr>
          <w:rFonts w:asciiTheme="minorEastAsia" w:hAnsiTheme="minorEastAsia" w:cstheme="minorEastAsia" w:hint="eastAsia"/>
          <w:color w:val="3C3C3C"/>
          <w:sz w:val="24"/>
          <w:shd w:val="clear" w:color="auto" w:fill="FFFFFF"/>
        </w:rPr>
        <w:t>到ra。这两条指令分别实现了直接和间接子程序调用。</w:t>
      </w:r>
    </w:p>
    <w:sectPr w:rsidR="006B12C4" w:rsidRPr="006E2F69" w:rsidSect="006E2F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B86E16"/>
    <w:multiLevelType w:val="singleLevel"/>
    <w:tmpl w:val="89B86E1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90F3936C"/>
    <w:multiLevelType w:val="singleLevel"/>
    <w:tmpl w:val="90F393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95B0ECD"/>
    <w:multiLevelType w:val="singleLevel"/>
    <w:tmpl w:val="A95B0EC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E81F464E"/>
    <w:multiLevelType w:val="singleLevel"/>
    <w:tmpl w:val="E81F464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EF332FA5"/>
    <w:multiLevelType w:val="singleLevel"/>
    <w:tmpl w:val="EF332FA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D73519C"/>
    <w:multiLevelType w:val="singleLevel"/>
    <w:tmpl w:val="FD73519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C1489AB"/>
    <w:multiLevelType w:val="singleLevel"/>
    <w:tmpl w:val="0C1489AB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075454C"/>
    <w:multiLevelType w:val="singleLevel"/>
    <w:tmpl w:val="407545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D310863"/>
    <w:multiLevelType w:val="singleLevel"/>
    <w:tmpl w:val="7D310863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6C0D7F"/>
    <w:rsid w:val="0001098C"/>
    <w:rsid w:val="00174872"/>
    <w:rsid w:val="001C4300"/>
    <w:rsid w:val="00270EE7"/>
    <w:rsid w:val="002941F2"/>
    <w:rsid w:val="004410F9"/>
    <w:rsid w:val="00442F10"/>
    <w:rsid w:val="0055463D"/>
    <w:rsid w:val="005B4509"/>
    <w:rsid w:val="00612B9E"/>
    <w:rsid w:val="00650B1C"/>
    <w:rsid w:val="00682E6A"/>
    <w:rsid w:val="006B12C4"/>
    <w:rsid w:val="006E2F69"/>
    <w:rsid w:val="00750187"/>
    <w:rsid w:val="00837F41"/>
    <w:rsid w:val="00887EAC"/>
    <w:rsid w:val="008E20D9"/>
    <w:rsid w:val="00B07B87"/>
    <w:rsid w:val="00B26048"/>
    <w:rsid w:val="00C35896"/>
    <w:rsid w:val="00C72C40"/>
    <w:rsid w:val="00C7479A"/>
    <w:rsid w:val="00CD3446"/>
    <w:rsid w:val="00D82D0E"/>
    <w:rsid w:val="00F6183E"/>
    <w:rsid w:val="00F85A74"/>
    <w:rsid w:val="01FE133A"/>
    <w:rsid w:val="02555DE7"/>
    <w:rsid w:val="036A0C45"/>
    <w:rsid w:val="06A93831"/>
    <w:rsid w:val="08BA01E2"/>
    <w:rsid w:val="094B34D1"/>
    <w:rsid w:val="0A901B90"/>
    <w:rsid w:val="0AF113F2"/>
    <w:rsid w:val="0C481172"/>
    <w:rsid w:val="0CF079AD"/>
    <w:rsid w:val="0DF40BB4"/>
    <w:rsid w:val="0E962A4E"/>
    <w:rsid w:val="0E9E5C95"/>
    <w:rsid w:val="0F913ABC"/>
    <w:rsid w:val="0FE75183"/>
    <w:rsid w:val="1011385B"/>
    <w:rsid w:val="10572AB4"/>
    <w:rsid w:val="10797522"/>
    <w:rsid w:val="114859FB"/>
    <w:rsid w:val="11BB6180"/>
    <w:rsid w:val="12D2694B"/>
    <w:rsid w:val="152366EC"/>
    <w:rsid w:val="15427D2D"/>
    <w:rsid w:val="18C87380"/>
    <w:rsid w:val="18E26992"/>
    <w:rsid w:val="192120E7"/>
    <w:rsid w:val="197D42D7"/>
    <w:rsid w:val="19BE41DA"/>
    <w:rsid w:val="1A425A17"/>
    <w:rsid w:val="1C1827B8"/>
    <w:rsid w:val="1C240A29"/>
    <w:rsid w:val="1C3A232C"/>
    <w:rsid w:val="1C726C23"/>
    <w:rsid w:val="22AC3F80"/>
    <w:rsid w:val="24D66947"/>
    <w:rsid w:val="25E97F20"/>
    <w:rsid w:val="262C63B7"/>
    <w:rsid w:val="2B9F5FD5"/>
    <w:rsid w:val="2C3B7AF9"/>
    <w:rsid w:val="2C495426"/>
    <w:rsid w:val="2DF944C6"/>
    <w:rsid w:val="2EEB3CBE"/>
    <w:rsid w:val="2FDD560B"/>
    <w:rsid w:val="301337FB"/>
    <w:rsid w:val="30A33E5F"/>
    <w:rsid w:val="31B01CC8"/>
    <w:rsid w:val="31CA2FF6"/>
    <w:rsid w:val="329B1E28"/>
    <w:rsid w:val="34B55196"/>
    <w:rsid w:val="376C0D7F"/>
    <w:rsid w:val="3A3647BE"/>
    <w:rsid w:val="3A7272C7"/>
    <w:rsid w:val="3AA556D8"/>
    <w:rsid w:val="3FE03223"/>
    <w:rsid w:val="42F330B2"/>
    <w:rsid w:val="441F5449"/>
    <w:rsid w:val="455C3204"/>
    <w:rsid w:val="47622C82"/>
    <w:rsid w:val="47A70C17"/>
    <w:rsid w:val="47DD7382"/>
    <w:rsid w:val="488521E4"/>
    <w:rsid w:val="4A72489D"/>
    <w:rsid w:val="4AE4168F"/>
    <w:rsid w:val="4B932806"/>
    <w:rsid w:val="4DA623CC"/>
    <w:rsid w:val="4E230256"/>
    <w:rsid w:val="4E306605"/>
    <w:rsid w:val="5085782F"/>
    <w:rsid w:val="50CC04F2"/>
    <w:rsid w:val="51D92925"/>
    <w:rsid w:val="522D2E0E"/>
    <w:rsid w:val="52E27A55"/>
    <w:rsid w:val="53C71E0E"/>
    <w:rsid w:val="543C5F17"/>
    <w:rsid w:val="55B45219"/>
    <w:rsid w:val="56050439"/>
    <w:rsid w:val="5769756F"/>
    <w:rsid w:val="58251EE8"/>
    <w:rsid w:val="594313FE"/>
    <w:rsid w:val="5BF80CB1"/>
    <w:rsid w:val="5C0E040F"/>
    <w:rsid w:val="5C466734"/>
    <w:rsid w:val="5C4C03BA"/>
    <w:rsid w:val="60BC4157"/>
    <w:rsid w:val="613316D4"/>
    <w:rsid w:val="614048CC"/>
    <w:rsid w:val="61FD156B"/>
    <w:rsid w:val="680121C1"/>
    <w:rsid w:val="6A6117DC"/>
    <w:rsid w:val="6D535020"/>
    <w:rsid w:val="6D67364F"/>
    <w:rsid w:val="6D702B55"/>
    <w:rsid w:val="6EF63DA2"/>
    <w:rsid w:val="6F1243E7"/>
    <w:rsid w:val="7094252C"/>
    <w:rsid w:val="71E5440E"/>
    <w:rsid w:val="762D09F1"/>
    <w:rsid w:val="7B766949"/>
    <w:rsid w:val="7BF51B15"/>
    <w:rsid w:val="7C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11159"/>
  <w15:docId w15:val="{67AA6A01-2A66-4628-B6C0-88980AB7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F6183E"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E2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2F69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9</TotalTime>
  <Pages>12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杨昶</dc:creator>
  <cp:lastModifiedBy>Michael Octavianus</cp:lastModifiedBy>
  <cp:revision>3</cp:revision>
  <cp:lastPrinted>2019-07-23T21:39:00Z</cp:lastPrinted>
  <dcterms:created xsi:type="dcterms:W3CDTF">2019-07-23T21:39:00Z</dcterms:created>
  <dcterms:modified xsi:type="dcterms:W3CDTF">2019-07-23T21:48:00Z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