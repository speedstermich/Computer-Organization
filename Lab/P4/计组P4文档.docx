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/>
        </w:rPr>
        <w:t>datapath</w:t>
      </w:r>
      <w:r>
        <w:rPr>
          <w:rFonts w:hint="default" w:ascii="Times New Roman" w:hAnsi="Times New Roman" w:cs="Times New Roman"/>
          <w:lang w:val="en-US" w:eastAsia="zh-CN"/>
        </w:rPr>
        <w:t>包括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IM、PC、Add、Nadd、Shift1、Shift2、RegDst_MUX、ALUSrc_MUX、MemtoReg_MUX、PC1_MUX、PC2_MUX</w:t>
      </w:r>
      <w:r>
        <w:rPr>
          <w:rFonts w:hint="default" w:ascii="Times New Roman" w:hAnsi="Times New Roman" w:cs="Times New Roman"/>
          <w:lang w:val="en-US" w:eastAsia="zh-CN"/>
        </w:rPr>
        <w:t>、GRF、ALU、DM、EXT等部分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PC: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PC模块的主要功能是将PC_in[31:0]的值保存并输出。PC的各种取值将根据所执行的指令、外部状态（中断）及处理器控制器的当前状态不同，由数据通路其他部件生成。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模块接口</w:t>
      </w:r>
    </w:p>
    <w:tbl>
      <w:tblPr>
        <w:tblStyle w:val="6"/>
        <w:tblW w:w="8125" w:type="dxa"/>
        <w:tblInd w:w="3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438"/>
        <w:gridCol w:w="5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信号名</w:t>
            </w:r>
          </w:p>
        </w:tc>
        <w:tc>
          <w:tcPr>
            <w:tcW w:w="1438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方向</w:t>
            </w:r>
          </w:p>
        </w:tc>
        <w:tc>
          <w:tcPr>
            <w:tcW w:w="5275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clk</w:t>
            </w:r>
          </w:p>
        </w:tc>
        <w:tc>
          <w:tcPr>
            <w:tcW w:w="143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2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MIPS-C处理器时钟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reset</w:t>
            </w:r>
          </w:p>
        </w:tc>
        <w:tc>
          <w:tcPr>
            <w:tcW w:w="143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2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PC_in[31:0]</w:t>
            </w:r>
          </w:p>
        </w:tc>
        <w:tc>
          <w:tcPr>
            <w:tcW w:w="143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2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下一个PC值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PC_out[31:0]</w:t>
            </w:r>
          </w:p>
        </w:tc>
        <w:tc>
          <w:tcPr>
            <w:tcW w:w="143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52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PC输出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PC模块的核心是一个寄存器，该寄存器在clk上升沿将PC_in[31:0]锁存并输出。</w:t>
      </w:r>
    </w:p>
    <w:tbl>
      <w:tblPr>
        <w:tblStyle w:val="6"/>
        <w:tblW w:w="8138" w:type="dxa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1475"/>
        <w:gridCol w:w="5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75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5888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</w:t>
            </w:r>
          </w:p>
        </w:tc>
        <w:tc>
          <w:tcPr>
            <w:tcW w:w="58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当reset信号有效时，PC输出0x00003000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PC更新</w:t>
            </w:r>
          </w:p>
        </w:tc>
        <w:tc>
          <w:tcPr>
            <w:tcW w:w="58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当时钟上升沿到来时，将PC_in写入PC内部，并且从PC端口输出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IM模块的主要功能是储存32bit指令并输出。当IM的Read address端口接收到来自PC的指令，则从IM内部取出指令，传给控制器、寄存器堆、Shift和EXT。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模块接口</w:t>
      </w:r>
    </w:p>
    <w:tbl>
      <w:tblPr>
        <w:tblStyle w:val="6"/>
        <w:tblW w:w="8140" w:type="dxa"/>
        <w:tblInd w:w="3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090"/>
        <w:gridCol w:w="5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</w:t>
            </w:r>
          </w:p>
        </w:tc>
        <w:tc>
          <w:tcPr>
            <w:tcW w:w="109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方向</w:t>
            </w:r>
          </w:p>
        </w:tc>
        <w:tc>
          <w:tcPr>
            <w:tcW w:w="525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IM_add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PC所指向的地址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IM_Instr[31:0]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IM输出的指令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IM_Rs[4:0]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Rs，传输至GRF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IM_Rt[4:0]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Rt，传输至GRF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IM_Rd[4:0]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Rd，传输至GRF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IM_Op[5:0]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Op，传输至主控制器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IM_func[5:0]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func，传输至ALU控制器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IM_imm[15:0]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Imm，传输至EXT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IM_index[25:0]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Index，传输至移位器2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功能定义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IM由一个32bit*32的ROM实现，</w:t>
      </w:r>
      <w:r>
        <w:rPr>
          <w:rFonts w:hint="eastAsia"/>
          <w:vertAlign w:val="baseline"/>
          <w:lang w:val="en-US" w:eastAsia="zh-CN"/>
        </w:rPr>
        <w:t>时钟上升沿来临时，读入PC所指定的地址，根据PC所指向的地址，取出对应的指令</w:t>
      </w:r>
    </w:p>
    <w:tbl>
      <w:tblPr>
        <w:tblStyle w:val="6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340"/>
        <w:gridCol w:w="5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34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591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取出指令</w:t>
            </w:r>
          </w:p>
        </w:tc>
        <w:tc>
          <w:tcPr>
            <w:tcW w:w="59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读入PC所指定的地址，取出对应的指令</w:t>
            </w:r>
          </w:p>
        </w:tc>
      </w:tr>
    </w:tbl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Add: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基本描述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是一个二输出的32位加法器。Add模块的主要功能是将当前PC所指的地址加4，其输出作为Nadd和一个由信号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nPC_Sel和Zero控制的Mux以及Shift2的输入。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模块接口</w:t>
      </w:r>
    </w:p>
    <w:tbl>
      <w:tblPr>
        <w:tblStyle w:val="6"/>
        <w:tblW w:w="8130" w:type="dxa"/>
        <w:tblInd w:w="4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260"/>
        <w:gridCol w:w="5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</w:t>
            </w:r>
          </w:p>
        </w:tc>
        <w:tc>
          <w:tcPr>
            <w:tcW w:w="126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方向</w:t>
            </w:r>
          </w:p>
        </w:tc>
        <w:tc>
          <w:tcPr>
            <w:tcW w:w="573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Add_A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[31:0]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7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第一个加数，是当前PC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Add_out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[31:0]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57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Add的输出</w:t>
            </w:r>
          </w:p>
        </w:tc>
      </w:tr>
    </w:tbl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功能定义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实现PC+4。</w:t>
      </w:r>
    </w:p>
    <w:tbl>
      <w:tblPr>
        <w:tblStyle w:val="6"/>
        <w:tblW w:w="8110" w:type="dxa"/>
        <w:tblInd w:w="4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260"/>
        <w:gridCol w:w="5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6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571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加法</w:t>
            </w:r>
          </w:p>
        </w:tc>
        <w:tc>
          <w:tcPr>
            <w:tcW w:w="57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输入当前PC，与立即数4做加法，并输出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Nadd：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基本描述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是一个二输出的32位加法器，一个输入来自Add的输出，另一个输入来自Shift1的输出，二者相加后，得到的结果作为Nadd的输出。</w:t>
      </w:r>
    </w:p>
    <w:tbl>
      <w:tblPr>
        <w:tblStyle w:val="6"/>
        <w:tblW w:w="8130" w:type="dxa"/>
        <w:tblInd w:w="4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260"/>
        <w:gridCol w:w="5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</w:t>
            </w:r>
          </w:p>
        </w:tc>
        <w:tc>
          <w:tcPr>
            <w:tcW w:w="126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方向</w:t>
            </w:r>
          </w:p>
        </w:tc>
        <w:tc>
          <w:tcPr>
            <w:tcW w:w="573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Nadd_A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[31:0]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7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第一个加数，是Add的输出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Nadd_B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[31:0]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7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第二个加数，Shift1的输出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Nadd_out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[31:0]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57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Nadd的输出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功能定义</w:t>
      </w:r>
    </w:p>
    <w:tbl>
      <w:tblPr>
        <w:tblStyle w:val="6"/>
        <w:tblpPr w:leftFromText="180" w:rightFromText="180" w:vertAnchor="text" w:horzAnchor="page" w:tblpX="2208" w:tblpY="296"/>
        <w:tblOverlap w:val="never"/>
        <w:tblW w:w="8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260"/>
        <w:gridCol w:w="5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6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571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加法</w:t>
            </w:r>
          </w:p>
        </w:tc>
        <w:tc>
          <w:tcPr>
            <w:tcW w:w="57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输入Add和Shif1的输出，二者做加法并输出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实现lw和sw指令时，Nadd的输出指向内存中的一个地址。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移位器1。将来自EXT的输出左移两位后输出。</w:t>
      </w:r>
    </w:p>
    <w:tbl>
      <w:tblPr>
        <w:tblStyle w:val="6"/>
        <w:tblW w:w="8130" w:type="dxa"/>
        <w:tblInd w:w="4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260"/>
        <w:gridCol w:w="5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</w:t>
            </w:r>
          </w:p>
        </w:tc>
        <w:tc>
          <w:tcPr>
            <w:tcW w:w="126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方向</w:t>
            </w:r>
          </w:p>
        </w:tc>
        <w:tc>
          <w:tcPr>
            <w:tcW w:w="573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Shift1_in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[31:0]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73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Shift1的输入，来自EXT</w:t>
            </w:r>
            <w:r>
              <w:rPr>
                <w:rFonts w:hint="eastAsia"/>
                <w:lang w:val="en-US" w:eastAsia="zh-CN"/>
              </w:rPr>
              <w:t>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Shift1_out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[31:0]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57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Shift1的输出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实现移位功能，执行beq指令时用到。</w:t>
      </w:r>
    </w:p>
    <w:tbl>
      <w:tblPr>
        <w:tblStyle w:val="6"/>
        <w:tblpPr w:leftFromText="180" w:rightFromText="180" w:vertAnchor="text" w:horzAnchor="page" w:tblpX="2208" w:tblpY="296"/>
        <w:tblOverlap w:val="never"/>
        <w:tblW w:w="8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260"/>
        <w:gridCol w:w="5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6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571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移位</w:t>
            </w:r>
          </w:p>
        </w:tc>
        <w:tc>
          <w:tcPr>
            <w:tcW w:w="57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将输入左移两位后输出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移位器2。将来自IM中取出的指令的后26位左移两位后输出。</w:t>
      </w:r>
    </w:p>
    <w:tbl>
      <w:tblPr>
        <w:tblStyle w:val="6"/>
        <w:tblW w:w="8130" w:type="dxa"/>
        <w:tblInd w:w="4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260"/>
        <w:gridCol w:w="5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</w:t>
            </w:r>
          </w:p>
        </w:tc>
        <w:tc>
          <w:tcPr>
            <w:tcW w:w="126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方向</w:t>
            </w:r>
          </w:p>
        </w:tc>
        <w:tc>
          <w:tcPr>
            <w:tcW w:w="573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Shift2_in1[25:0]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7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Shift2的输入，来自</w:t>
            </w:r>
            <w:r>
              <w:rPr>
                <w:rFonts w:hint="eastAsia"/>
                <w:lang w:val="en-US" w:eastAsia="zh-CN"/>
              </w:rPr>
              <w:t>IM中取出的指令的后26位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Shift2_in2[31:0]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7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Shift2的输入，来自Add的输出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Shift2_out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</w:t>
            </w:r>
          </w:p>
        </w:tc>
        <w:tc>
          <w:tcPr>
            <w:tcW w:w="573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Shift2的输出，为PC&lt;31:28&gt;||Instr&lt;25:0&gt;||00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实现移位功能。当执行jal、j指令时，PC的输入为Shift2的输出。</w:t>
      </w:r>
    </w:p>
    <w:tbl>
      <w:tblPr>
        <w:tblStyle w:val="6"/>
        <w:tblpPr w:leftFromText="180" w:rightFromText="180" w:vertAnchor="text" w:horzAnchor="page" w:tblpX="2208" w:tblpY="296"/>
        <w:tblOverlap w:val="never"/>
        <w:tblW w:w="8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260"/>
        <w:gridCol w:w="5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6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571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移位</w:t>
            </w:r>
          </w:p>
        </w:tc>
        <w:tc>
          <w:tcPr>
            <w:tcW w:w="57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输出等于PC&lt;31:28&gt;||Instr&lt;25:0&gt;||00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PC1_MUX: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选择器。通过Zero和nPC_Sel信号选择Nadd的输出或Add的输出作为该Mux的输出。</w:t>
      </w:r>
    </w:p>
    <w:tbl>
      <w:tblPr>
        <w:tblStyle w:val="6"/>
        <w:tblW w:w="8111" w:type="dxa"/>
        <w:tblInd w:w="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270"/>
        <w:gridCol w:w="5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</w:t>
            </w:r>
          </w:p>
        </w:tc>
        <w:tc>
          <w:tcPr>
            <w:tcW w:w="1270" w:type="dxa"/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方向</w:t>
            </w:r>
          </w:p>
        </w:tc>
        <w:tc>
          <w:tcPr>
            <w:tcW w:w="5701" w:type="dxa"/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PC1_A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7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该多选器的第一个输入信号，来自</w:t>
            </w:r>
            <w:r>
              <w:rPr>
                <w:rFonts w:hint="eastAsia"/>
                <w:lang w:val="en-US" w:eastAsia="zh-CN"/>
              </w:rPr>
              <w:t>Add的输出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PC1_B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7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该多选器的第二个输入信号，来自</w:t>
            </w:r>
            <w:r>
              <w:rPr>
                <w:rFonts w:hint="eastAsia"/>
                <w:lang w:val="en-US" w:eastAsia="zh-CN"/>
              </w:rPr>
              <w:t>Nadd的输出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nPC_Sel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7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该选择器的控制信号，当Zero和nPC_Sel同时为1时，该选择器选择PC1_B输出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Zero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7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该选择器的控制信号，当Zero和nPC_Sel同时为1时，该选择器选择PC1_B输出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57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该多选器的输出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实现选择功能。</w:t>
      </w:r>
    </w:p>
    <w:tbl>
      <w:tblPr>
        <w:tblStyle w:val="6"/>
        <w:tblpPr w:leftFromText="180" w:rightFromText="180" w:vertAnchor="text" w:horzAnchor="page" w:tblpX="2208" w:tblpY="296"/>
        <w:tblOverlap w:val="never"/>
        <w:tblW w:w="8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260"/>
        <w:gridCol w:w="5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6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571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</w:t>
            </w:r>
          </w:p>
        </w:tc>
        <w:tc>
          <w:tcPr>
            <w:tcW w:w="57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  <w:r>
              <w:rPr>
                <w:rFonts w:hint="eastAsia"/>
                <w:vertAlign w:val="baseline"/>
                <w:lang w:val="en-US" w:eastAsia="zh-CN"/>
              </w:rPr>
              <w:t>Zero和nPC_Sel</w:t>
            </w:r>
            <w:r>
              <w:rPr>
                <w:rFonts w:hint="eastAsia"/>
                <w:lang w:val="en-US" w:eastAsia="zh-CN"/>
              </w:rPr>
              <w:t>信号选择Add的输出或Nadd的输出作为该Mux的输出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PC2_MUX: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选择器。通过Jump信号选择Mux1的输出或Shift2或GRF_RD1作为该Mux的输出。</w:t>
      </w:r>
    </w:p>
    <w:tbl>
      <w:tblPr>
        <w:tblStyle w:val="6"/>
        <w:tblW w:w="8111" w:type="dxa"/>
        <w:tblInd w:w="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270"/>
        <w:gridCol w:w="5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</w:t>
            </w:r>
          </w:p>
        </w:tc>
        <w:tc>
          <w:tcPr>
            <w:tcW w:w="1270" w:type="dxa"/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方向</w:t>
            </w:r>
          </w:p>
        </w:tc>
        <w:tc>
          <w:tcPr>
            <w:tcW w:w="5701" w:type="dxa"/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PC2_A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&lt;31:0&gt;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7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该多选器的第一个输入信号，来自</w:t>
            </w:r>
            <w:r>
              <w:rPr>
                <w:rFonts w:hint="eastAsia"/>
                <w:lang w:val="en-US" w:eastAsia="zh-CN"/>
              </w:rPr>
              <w:t>Mux1的输出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PC2_B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&lt;31:0&gt;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7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该多选器的第二个输入信号，来自</w:t>
            </w:r>
            <w:r>
              <w:rPr>
                <w:rFonts w:hint="eastAsia"/>
                <w:lang w:val="en-US" w:eastAsia="zh-CN"/>
              </w:rPr>
              <w:t>Shift2的输出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PC2_C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&lt;1:0&gt;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7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该多选器的第三个输入信号，来自</w:t>
            </w:r>
            <w:r>
              <w:rPr>
                <w:rFonts w:hint="eastAsia"/>
                <w:lang w:val="en-US" w:eastAsia="zh-CN"/>
              </w:rPr>
              <w:t>GRF_RD1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Jump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&lt;1:0&gt;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7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该多选器的选择信号，为00时，选择PC2_A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输出，为01时，选择PC2_B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输出，否则，选择PC2_C输出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PC2_out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57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该多选器的输出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实现选择功能。当执行jal和j指令时，选择</w:t>
      </w:r>
      <w:r>
        <w:rPr>
          <w:rFonts w:hint="eastAsia"/>
          <w:vertAlign w:val="baseline"/>
          <w:lang w:val="en-US" w:eastAsia="zh-CN"/>
        </w:rPr>
        <w:t>PC2_B</w:t>
      </w:r>
      <w:r>
        <w:rPr>
          <w:rFonts w:hint="eastAsia"/>
          <w:lang w:val="en-US" w:eastAsia="zh-CN"/>
        </w:rPr>
        <w:t>输出，当执行jr指令时，选择</w:t>
      </w:r>
      <w:r>
        <w:rPr>
          <w:rFonts w:hint="eastAsia"/>
          <w:vertAlign w:val="baseline"/>
          <w:lang w:val="en-US" w:eastAsia="zh-CN"/>
        </w:rPr>
        <w:t>PC2_C</w:t>
      </w:r>
      <w:r>
        <w:rPr>
          <w:rFonts w:hint="eastAsia"/>
          <w:lang w:val="en-US" w:eastAsia="zh-CN"/>
        </w:rPr>
        <w:t>输出，否则，选择</w:t>
      </w:r>
      <w:r>
        <w:rPr>
          <w:rFonts w:hint="eastAsia"/>
          <w:vertAlign w:val="baseline"/>
          <w:lang w:val="en-US" w:eastAsia="zh-CN"/>
        </w:rPr>
        <w:t>PC2_A</w:t>
      </w:r>
      <w:r>
        <w:rPr>
          <w:rFonts w:hint="eastAsia"/>
          <w:lang w:val="en-US" w:eastAsia="zh-CN"/>
        </w:rPr>
        <w:t>输出。</w:t>
      </w:r>
    </w:p>
    <w:tbl>
      <w:tblPr>
        <w:tblStyle w:val="6"/>
        <w:tblpPr w:leftFromText="180" w:rightFromText="180" w:vertAnchor="text" w:horzAnchor="page" w:tblpX="2208" w:tblpY="296"/>
        <w:tblOverlap w:val="never"/>
        <w:tblW w:w="8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260"/>
        <w:gridCol w:w="5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6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571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</w:t>
            </w:r>
          </w:p>
        </w:tc>
        <w:tc>
          <w:tcPr>
            <w:tcW w:w="57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  <w:r>
              <w:rPr>
                <w:rFonts w:hint="eastAsia"/>
                <w:vertAlign w:val="baseline"/>
                <w:lang w:val="en-US" w:eastAsia="zh-CN"/>
              </w:rPr>
              <w:t>Jump</w:t>
            </w:r>
            <w:r>
              <w:rPr>
                <w:rFonts w:hint="eastAsia"/>
                <w:lang w:val="en-US" w:eastAsia="zh-CN"/>
              </w:rPr>
              <w:t>信号选择输出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GRF：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32个32位寄存器所组成的通用寄存器组，也称寄存器堆、寄存器文件。寄存器中存放数据其中0号寄存器内的值始终为0，其余31个寄存器的值可根据需要修改。（</w:t>
      </w:r>
      <w:r>
        <w:rPr>
          <w:rFonts w:hint="eastAsia"/>
          <w:vertAlign w:val="baseline"/>
          <w:lang w:val="en-US" w:eastAsia="zh-CN"/>
        </w:rPr>
        <w:t>注意，GRF一直都是可读的，不受时钟的约束）</w:t>
      </w:r>
    </w:p>
    <w:tbl>
      <w:tblPr>
        <w:tblStyle w:val="6"/>
        <w:tblW w:w="8140" w:type="dxa"/>
        <w:tblInd w:w="3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090"/>
        <w:gridCol w:w="5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0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</w:t>
            </w:r>
          </w:p>
        </w:tc>
        <w:tc>
          <w:tcPr>
            <w:tcW w:w="109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方向</w:t>
            </w:r>
          </w:p>
        </w:tc>
        <w:tc>
          <w:tcPr>
            <w:tcW w:w="525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0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clk</w:t>
            </w:r>
          </w:p>
        </w:tc>
        <w:tc>
          <w:tcPr>
            <w:tcW w:w="109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</w:t>
            </w:r>
          </w:p>
        </w:tc>
        <w:tc>
          <w:tcPr>
            <w:tcW w:w="52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Theme="minorEastAsia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0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reset</w:t>
            </w:r>
          </w:p>
        </w:tc>
        <w:tc>
          <w:tcPr>
            <w:tcW w:w="109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</w:t>
            </w:r>
          </w:p>
        </w:tc>
        <w:tc>
          <w:tcPr>
            <w:tcW w:w="525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复位信号，当时钟上升沿来临时，如果reset有效，PC复位至0x00003000，寄存器中的内容清零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00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GRF_WPC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[31:0]</w:t>
            </w:r>
          </w:p>
        </w:tc>
        <w:tc>
          <w:tcPr>
            <w:tcW w:w="109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</w:t>
            </w:r>
          </w:p>
        </w:tc>
        <w:tc>
          <w:tcPr>
            <w:tcW w:w="525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当前PC位置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GRF_R1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[4:0]</w:t>
            </w:r>
          </w:p>
        </w:tc>
        <w:tc>
          <w:tcPr>
            <w:tcW w:w="10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是IM输出的第25~21位，指向第一个储存数据的寄存器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GRF_R2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[4:0]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是IM输出的第20~16位，指向第二个储存数据的寄存器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GRF_WR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[4:0]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RegDst_MUX的输出，指向一个即将写入数据的寄存器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GRF_WD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[31:0]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即将存入寄存器中的数据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RegWrite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RegWrite有效时，GRF是可写的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GRF_RD1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[31:0]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存在GRF_R1中的数据，可能是jr指令中相应寄存器中的地址，或参与ALU运算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GRF_RD2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[31:0]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存在GRF_R2中的数据，可能是sw中写入内存的数据，或参与ALU运算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从IM取出的指令的第25~21位作为</w:t>
      </w:r>
      <w:r>
        <w:rPr>
          <w:rFonts w:hint="default"/>
          <w:vertAlign w:val="baseline"/>
          <w:lang w:val="en-US" w:eastAsia="zh-CN"/>
        </w:rPr>
        <w:t>GRF_R1</w:t>
      </w:r>
      <w:r>
        <w:rPr>
          <w:rFonts w:hint="eastAsia"/>
          <w:vertAlign w:val="baseline"/>
          <w:lang w:val="en-US" w:eastAsia="zh-CN"/>
        </w:rPr>
        <w:t>的输入，第20~16位作为</w:t>
      </w:r>
      <w:r>
        <w:rPr>
          <w:rFonts w:hint="default"/>
          <w:vertAlign w:val="baseline"/>
          <w:lang w:val="en-US" w:eastAsia="zh-CN"/>
        </w:rPr>
        <w:t>GRF_R</w:t>
      </w:r>
      <w:r>
        <w:rPr>
          <w:rFonts w:hint="eastAsia"/>
          <w:vertAlign w:val="baseline"/>
          <w:lang w:val="en-US" w:eastAsia="zh-CN"/>
        </w:rPr>
        <w:t>2的输入，执行R型指令时，指令的15~11位作为</w:t>
      </w:r>
      <w:r>
        <w:rPr>
          <w:rFonts w:hint="default"/>
          <w:vertAlign w:val="baseline"/>
          <w:lang w:val="en-US" w:eastAsia="zh-CN"/>
        </w:rPr>
        <w:t>GRF_</w:t>
      </w:r>
      <w:r>
        <w:rPr>
          <w:rFonts w:hint="eastAsia"/>
          <w:vertAlign w:val="baseline"/>
          <w:lang w:val="en-US" w:eastAsia="zh-CN"/>
        </w:rPr>
        <w:t>WR的输入，执行lw型指令时，指令的第20~16位作为</w:t>
      </w:r>
      <w:r>
        <w:rPr>
          <w:rFonts w:hint="default"/>
          <w:vertAlign w:val="baseline"/>
          <w:lang w:val="en-US" w:eastAsia="zh-CN"/>
        </w:rPr>
        <w:t>GRF_</w:t>
      </w:r>
      <w:r>
        <w:rPr>
          <w:rFonts w:hint="eastAsia"/>
          <w:vertAlign w:val="baseline"/>
          <w:lang w:val="en-US" w:eastAsia="zh-CN"/>
        </w:rPr>
        <w:t>WR的输入,执行jal指令时，选择31作为的输入；</w:t>
      </w:r>
      <w:r>
        <w:rPr>
          <w:rFonts w:hint="default"/>
          <w:vertAlign w:val="baseline"/>
          <w:lang w:val="en-US" w:eastAsia="zh-CN"/>
        </w:rPr>
        <w:t>GRF_</w:t>
      </w:r>
      <w:r>
        <w:rPr>
          <w:rFonts w:hint="eastAsia"/>
          <w:vertAlign w:val="baseline"/>
          <w:lang w:val="en-US" w:eastAsia="zh-CN"/>
        </w:rPr>
        <w:t>WD端口的数据来自一个由MemtoReg控制的Mux，当MemtoReg为000时，选择ALU的输出作为输出，为001时，选择DM的输出作为输出，为010时，选择PC+4作为输出。</w:t>
      </w:r>
    </w:p>
    <w:tbl>
      <w:tblPr>
        <w:tblStyle w:val="6"/>
        <w:tblW w:w="8138" w:type="dxa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1475"/>
        <w:gridCol w:w="5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75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5888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7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复位</w:t>
            </w:r>
          </w:p>
        </w:tc>
        <w:tc>
          <w:tcPr>
            <w:tcW w:w="5888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时钟上升沿来临时，如果reset有效，GRF寄存器中的值全部清零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读数据</w:t>
            </w:r>
          </w:p>
        </w:tc>
        <w:tc>
          <w:tcPr>
            <w:tcW w:w="58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</w:t>
            </w:r>
            <w:r>
              <w:rPr>
                <w:rFonts w:hint="default"/>
                <w:vertAlign w:val="baseline"/>
                <w:lang w:val="en-US" w:eastAsia="zh-CN"/>
              </w:rPr>
              <w:t>GRF_R</w:t>
            </w:r>
            <w:r>
              <w:rPr>
                <w:rFonts w:hint="eastAsia"/>
                <w:vertAlign w:val="baseline"/>
                <w:lang w:val="en-US" w:eastAsia="zh-CN"/>
              </w:rPr>
              <w:t>1和</w:t>
            </w:r>
            <w:r>
              <w:rPr>
                <w:rFonts w:hint="default"/>
                <w:vertAlign w:val="baseline"/>
                <w:lang w:val="en-US" w:eastAsia="zh-CN"/>
              </w:rPr>
              <w:t>GRF_R</w:t>
            </w:r>
            <w:r>
              <w:rPr>
                <w:rFonts w:hint="eastAsia"/>
                <w:vertAlign w:val="baseline"/>
                <w:lang w:val="en-US" w:eastAsia="zh-CN"/>
              </w:rPr>
              <w:t>2中读入的数据确定相应的寄存器，并从</w:t>
            </w:r>
            <w:r>
              <w:rPr>
                <w:rFonts w:hint="default"/>
                <w:vertAlign w:val="baseline"/>
                <w:lang w:val="en-US" w:eastAsia="zh-CN"/>
              </w:rPr>
              <w:t>GRF_</w:t>
            </w:r>
            <w:r>
              <w:rPr>
                <w:rFonts w:hint="eastAsia"/>
                <w:vertAlign w:val="baseline"/>
                <w:lang w:val="en-US" w:eastAsia="zh-CN"/>
              </w:rPr>
              <w:t>RD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和</w:t>
            </w:r>
            <w:r>
              <w:rPr>
                <w:rFonts w:hint="default"/>
                <w:vertAlign w:val="baseline"/>
                <w:lang w:val="en-US" w:eastAsia="zh-CN"/>
              </w:rPr>
              <w:t>GRF_R</w:t>
            </w:r>
            <w:r>
              <w:rPr>
                <w:rFonts w:hint="eastAsia"/>
                <w:vertAlign w:val="baseline"/>
                <w:lang w:val="en-US" w:eastAsia="zh-CN"/>
              </w:rPr>
              <w:t>D2输出相应数据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写数据</w:t>
            </w:r>
          </w:p>
        </w:tc>
        <w:tc>
          <w:tcPr>
            <w:tcW w:w="58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当RegWrite有效时，把从</w:t>
            </w:r>
            <w:r>
              <w:rPr>
                <w:rFonts w:hint="default"/>
                <w:vertAlign w:val="baseline"/>
                <w:lang w:val="en-US" w:eastAsia="zh-CN"/>
              </w:rPr>
              <w:t>GRF_</w:t>
            </w:r>
            <w:r>
              <w:rPr>
                <w:rFonts w:hint="eastAsia"/>
                <w:vertAlign w:val="baseline"/>
                <w:lang w:val="en-US" w:eastAsia="zh-CN"/>
              </w:rPr>
              <w:t>WD端口读入的数据写入端口</w:t>
            </w:r>
            <w:r>
              <w:rPr>
                <w:rFonts w:hint="default"/>
                <w:vertAlign w:val="baseline"/>
                <w:lang w:val="en-US" w:eastAsia="zh-CN"/>
              </w:rPr>
              <w:t>GRF_</w:t>
            </w:r>
            <w:r>
              <w:rPr>
                <w:rFonts w:hint="eastAsia"/>
                <w:vertAlign w:val="baseline"/>
                <w:lang w:val="en-US" w:eastAsia="zh-CN"/>
              </w:rPr>
              <w:t>WR读入数据指向的寄存器中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ALU：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基本描述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逻辑运算单元，支持32位的加法、减法、与、或运算</w:t>
      </w:r>
    </w:p>
    <w:tbl>
      <w:tblPr>
        <w:tblStyle w:val="6"/>
        <w:tblW w:w="8140" w:type="dxa"/>
        <w:tblInd w:w="3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090"/>
        <w:gridCol w:w="5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0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</w:t>
            </w:r>
          </w:p>
        </w:tc>
        <w:tc>
          <w:tcPr>
            <w:tcW w:w="109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方向</w:t>
            </w:r>
          </w:p>
        </w:tc>
        <w:tc>
          <w:tcPr>
            <w:tcW w:w="525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ALU_A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[31:0]</w:t>
            </w:r>
          </w:p>
        </w:tc>
        <w:tc>
          <w:tcPr>
            <w:tcW w:w="10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ALU的第一个输入，来自</w:t>
            </w:r>
            <w:r>
              <w:rPr>
                <w:rFonts w:hint="default"/>
                <w:vertAlign w:val="baseline"/>
                <w:lang w:val="en-US" w:eastAsia="zh-CN"/>
              </w:rPr>
              <w:t>GRF_RD1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ALU_B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[31:0]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ALU的第二个输入，来自通过信号ALUSrc_MUX的输出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ALUoperation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[2:0]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控制ALU的功能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ALU_Zero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进行减法运算时，如果两个输入相等，ALU_Zero置1，否则为0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ALU_Result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[31:0]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ALU执行加法、减法、与、或运算的结果，作为DM端口DM_add的输入和MemtoReg_MUX的输入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功能描述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ALU支持32位的加法、减法、或运算和或运算，根据ALUoperation信号的不同进行不同的运算。</w:t>
      </w:r>
    </w:p>
    <w:tbl>
      <w:tblPr>
        <w:tblStyle w:val="6"/>
        <w:tblW w:w="8138" w:type="dxa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1475"/>
        <w:gridCol w:w="5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75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5888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加法</w:t>
            </w:r>
          </w:p>
        </w:tc>
        <w:tc>
          <w:tcPr>
            <w:tcW w:w="58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当ALUoperation为000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时，进行加法运算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减法</w:t>
            </w:r>
          </w:p>
        </w:tc>
        <w:tc>
          <w:tcPr>
            <w:tcW w:w="58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当ALUoperation为0010时，进行减法运算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14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与运算</w:t>
            </w:r>
          </w:p>
        </w:tc>
        <w:tc>
          <w:tcPr>
            <w:tcW w:w="58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当ALUoperation为0</w:t>
            </w:r>
            <w:r>
              <w:rPr>
                <w:rFonts w:hint="default"/>
                <w:vertAlign w:val="baseline"/>
                <w:lang w:val="en-US" w:eastAsia="zh-CN"/>
              </w:rPr>
              <w:t>100</w:t>
            </w:r>
            <w:r>
              <w:rPr>
                <w:rFonts w:hint="eastAsia"/>
                <w:vertAlign w:val="baseline"/>
                <w:lang w:val="en-US" w:eastAsia="zh-CN"/>
              </w:rPr>
              <w:t>时，进行与运算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7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或运算</w:t>
            </w:r>
          </w:p>
        </w:tc>
        <w:tc>
          <w:tcPr>
            <w:tcW w:w="58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当ALUoperation为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00</w:t>
            </w:r>
            <w:r>
              <w:rPr>
                <w:rFonts w:hint="eastAsia"/>
                <w:vertAlign w:val="baseline"/>
                <w:lang w:val="en-US" w:eastAsia="zh-CN"/>
              </w:rPr>
              <w:t>时，进行与运算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DM：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基本描述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数据存储器，容量为32bit*1024，可读可写。注意，读DM不受时钟约束。</w:t>
      </w:r>
    </w:p>
    <w:tbl>
      <w:tblPr>
        <w:tblStyle w:val="6"/>
        <w:tblW w:w="8140" w:type="dxa"/>
        <w:tblInd w:w="3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090"/>
        <w:gridCol w:w="5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0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</w:t>
            </w:r>
          </w:p>
        </w:tc>
        <w:tc>
          <w:tcPr>
            <w:tcW w:w="109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方向</w:t>
            </w:r>
          </w:p>
        </w:tc>
        <w:tc>
          <w:tcPr>
            <w:tcW w:w="525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0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clk</w:t>
            </w:r>
          </w:p>
        </w:tc>
        <w:tc>
          <w:tcPr>
            <w:tcW w:w="109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25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DM_add[31:0]</w:t>
            </w:r>
          </w:p>
        </w:tc>
        <w:tc>
          <w:tcPr>
            <w:tcW w:w="10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第[11:2]位指向内存中的一个地址，来自于ALU端口ALU_Result的输出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DM_WD[31:0]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即将写入DM的数据，来自GRF_RD2的输出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DM_NPC[31:0]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PC当前所指地址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MemRead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实际上此信号没有用，从DM中读出相应数据不受MemRead和clk的约束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MemWrite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时钟上升压来临时，如果MemWrite有效，可以将数据写入内存中相应地址下的空间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DM_RD[31:0]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输出内存中相应地址下的值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功能描述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DM可读可写，当</w:t>
      </w:r>
      <w:r>
        <w:rPr>
          <w:rFonts w:hint="eastAsia"/>
          <w:vertAlign w:val="baseline"/>
          <w:lang w:val="en-US" w:eastAsia="zh-CN"/>
        </w:rPr>
        <w:t>MemRead有效时，可以从DM中读出相应数据，当MemWrite有效时，可以将数据写入内存中相应地址空间</w:t>
      </w:r>
    </w:p>
    <w:tbl>
      <w:tblPr>
        <w:tblStyle w:val="6"/>
        <w:tblW w:w="8138" w:type="dxa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1475"/>
        <w:gridCol w:w="5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75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5888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读数据</w:t>
            </w:r>
          </w:p>
        </w:tc>
        <w:tc>
          <w:tcPr>
            <w:tcW w:w="58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当MemRead有效时，可在内存中找到Address对应的地址，并读出相应数据，从Read data中输出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写数据</w:t>
            </w:r>
          </w:p>
        </w:tc>
        <w:tc>
          <w:tcPr>
            <w:tcW w:w="58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当MemWrite有效时，可以将数据写入内存中Write data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相应地址下的空间</w:t>
            </w:r>
          </w:p>
        </w:tc>
      </w:tr>
    </w:tbl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扩展器，将16位的立即数扩展至32位，当选择信号为01时，进行符号扩展，当选择信号为00时，把原数据移入高16位，低位补0，当选择信号为10时，进行符号扩展。</w:t>
      </w:r>
    </w:p>
    <w:tbl>
      <w:tblPr>
        <w:tblStyle w:val="6"/>
        <w:tblW w:w="8130" w:type="dxa"/>
        <w:tblInd w:w="4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260"/>
        <w:gridCol w:w="5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</w:t>
            </w:r>
          </w:p>
        </w:tc>
        <w:tc>
          <w:tcPr>
            <w:tcW w:w="126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方向</w:t>
            </w:r>
          </w:p>
        </w:tc>
        <w:tc>
          <w:tcPr>
            <w:tcW w:w="5730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EXT_in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[15:0]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7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EXTOp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[1:0]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7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选择EXT的功能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EXT</w:t>
            </w:r>
            <w:r>
              <w:rPr>
                <w:rFonts w:hint="eastAsia"/>
                <w:vertAlign w:val="baseline"/>
                <w:lang w:val="en-US" w:eastAsia="zh-CN"/>
              </w:rPr>
              <w:t>_out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[31:0]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573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EXT的输出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当执行lui指令时（即选择信号为00时），把原数据移入高16位，低位补0；当执行lw、sw、beq指令时（即选择信号为01），进行有符号扩展，当执行ori指令时（即选择信号为10），进行无符号扩展。</w:t>
      </w:r>
    </w:p>
    <w:tbl>
      <w:tblPr>
        <w:tblStyle w:val="6"/>
        <w:tblW w:w="8138" w:type="dxa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1475"/>
        <w:gridCol w:w="5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75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5888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加载至高位，低位补零</w:t>
            </w:r>
          </w:p>
        </w:tc>
        <w:tc>
          <w:tcPr>
            <w:tcW w:w="5888" w:type="dxa"/>
            <w:vAlign w:val="top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当选择信号为00时，把原数据移入高16位，低位补0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符号扩展</w:t>
            </w:r>
          </w:p>
        </w:tc>
        <w:tc>
          <w:tcPr>
            <w:tcW w:w="58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当选择信号为01时，进行有符号扩展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无符号扩展</w:t>
            </w:r>
          </w:p>
        </w:tc>
        <w:tc>
          <w:tcPr>
            <w:tcW w:w="588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当选择信号为10时，进行无符号扩展</w:t>
            </w:r>
          </w:p>
        </w:tc>
      </w:tr>
    </w:tbl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RegDst_MUX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基本描述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选择器。通过信号RegDst选择该选择器的输出。当RegDst为00时，选择RegDst_A作为输出，当RegDst为01时，选择RegDst_B作为输出，RegDst为10时，选择3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b11111作为输出。</w:t>
      </w:r>
    </w:p>
    <w:tbl>
      <w:tblPr>
        <w:tblStyle w:val="6"/>
        <w:tblW w:w="8141" w:type="dxa"/>
        <w:tblInd w:w="3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080"/>
        <w:gridCol w:w="5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0" w:type="dxa"/>
            <w:shd w:val="clear" w:color="auto" w:fill="B4C6E7" w:themeFill="accent5" w:themeFillTint="66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信号名</w:t>
            </w:r>
          </w:p>
        </w:tc>
        <w:tc>
          <w:tcPr>
            <w:tcW w:w="1080" w:type="dxa"/>
            <w:shd w:val="clear" w:color="auto" w:fill="B4C6E7" w:themeFill="accent5" w:themeFillTint="66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方向</w:t>
            </w:r>
          </w:p>
        </w:tc>
        <w:tc>
          <w:tcPr>
            <w:tcW w:w="5801" w:type="dxa"/>
            <w:shd w:val="clear" w:color="auto" w:fill="B4C6E7" w:themeFill="accent5" w:themeFillTint="66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RegDst_A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[4:0]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I</w:t>
            </w:r>
          </w:p>
        </w:tc>
        <w:tc>
          <w:tcPr>
            <w:tcW w:w="580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该多选器的第一个输入信号，来自IM_Rt</w:t>
            </w:r>
            <w:r>
              <w:rPr>
                <w:rFonts w:hint="eastAsia"/>
                <w:lang w:val="en-US" w:eastAsia="zh-CN"/>
              </w:rPr>
              <w:t>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RegDst_B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[4:0]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I</w:t>
            </w:r>
          </w:p>
        </w:tc>
        <w:tc>
          <w:tcPr>
            <w:tcW w:w="580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该多选器的第二个输入信号，来自IM_Rd</w:t>
            </w:r>
            <w:r>
              <w:rPr>
                <w:rFonts w:hint="eastAsia"/>
                <w:lang w:val="en-US" w:eastAsia="zh-CN"/>
              </w:rPr>
              <w:t>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RegDst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[1:0]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I</w:t>
            </w:r>
          </w:p>
        </w:tc>
        <w:tc>
          <w:tcPr>
            <w:tcW w:w="580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该多选器的选择信号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RegDst_out</w:t>
            </w:r>
          </w:p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[4:0]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O</w:t>
            </w:r>
          </w:p>
        </w:tc>
        <w:tc>
          <w:tcPr>
            <w:tcW w:w="580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该多选器的输出</w:t>
            </w:r>
          </w:p>
        </w:tc>
      </w:tr>
    </w:tbl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功能描述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实现选择功能。当执行R型运算类指令时，选择RegDst_A输出，当执行lw、ori、lui指令时，选择RegDst_B输出，当执行jal指令时，选择5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b11111输出。</w:t>
      </w:r>
    </w:p>
    <w:tbl>
      <w:tblPr>
        <w:tblStyle w:val="6"/>
        <w:tblW w:w="8138" w:type="dxa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1475"/>
        <w:gridCol w:w="5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75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5888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7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</w:t>
            </w:r>
          </w:p>
        </w:tc>
        <w:tc>
          <w:tcPr>
            <w:tcW w:w="5888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通过RegDst选择输出</w:t>
            </w:r>
          </w:p>
        </w:tc>
      </w:tr>
    </w:tbl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ALUSrc_MUX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基本描述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选择器。通过信号ALUSrc选择该选择器的输出。当ALUSrc为00时，选择ALUSrc_A作为输出，当ALUSrc为01时，选择ALUSrc_B作为输出。</w:t>
      </w:r>
    </w:p>
    <w:tbl>
      <w:tblPr>
        <w:tblStyle w:val="6"/>
        <w:tblW w:w="8141" w:type="dxa"/>
        <w:tblInd w:w="3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080"/>
        <w:gridCol w:w="5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0" w:type="dxa"/>
            <w:shd w:val="clear" w:color="auto" w:fill="B4C6E7" w:themeFill="accent5" w:themeFillTint="66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信号名</w:t>
            </w:r>
          </w:p>
        </w:tc>
        <w:tc>
          <w:tcPr>
            <w:tcW w:w="1080" w:type="dxa"/>
            <w:shd w:val="clear" w:color="auto" w:fill="B4C6E7" w:themeFill="accent5" w:themeFillTint="66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方向</w:t>
            </w:r>
          </w:p>
        </w:tc>
        <w:tc>
          <w:tcPr>
            <w:tcW w:w="5801" w:type="dxa"/>
            <w:shd w:val="clear" w:color="auto" w:fill="B4C6E7" w:themeFill="accent5" w:themeFillTint="66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ALUSrc_A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[31:0]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I</w:t>
            </w:r>
          </w:p>
        </w:tc>
        <w:tc>
          <w:tcPr>
            <w:tcW w:w="580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该多选器的第一个输入信号，来自GRF_RD2</w:t>
            </w:r>
            <w:r>
              <w:rPr>
                <w:rFonts w:hint="eastAsia"/>
                <w:lang w:val="en-US" w:eastAsia="zh-CN"/>
              </w:rPr>
              <w:t>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ALUSrc_B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[31:0]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I</w:t>
            </w:r>
          </w:p>
        </w:tc>
        <w:tc>
          <w:tcPr>
            <w:tcW w:w="580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该多选器的第二个输入信号，来自EXT_out</w:t>
            </w:r>
            <w:r>
              <w:rPr>
                <w:rFonts w:hint="eastAsia"/>
                <w:lang w:val="en-US" w:eastAsia="zh-CN"/>
              </w:rPr>
              <w:t>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ALUSrc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[1:0]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I</w:t>
            </w:r>
          </w:p>
        </w:tc>
        <w:tc>
          <w:tcPr>
            <w:tcW w:w="580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该多选器的选择信号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ALUSr_out</w:t>
            </w:r>
          </w:p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[31:0]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O</w:t>
            </w:r>
          </w:p>
        </w:tc>
        <w:tc>
          <w:tcPr>
            <w:tcW w:w="580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该多选器的输出</w:t>
            </w:r>
          </w:p>
        </w:tc>
      </w:tr>
    </w:tbl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功能描述</w:t>
      </w:r>
    </w:p>
    <w:p>
      <w:pPr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实现选择功能。执行R型运算类指令时，选择ALUSrc_A，执行lw、sw、ori、lui时，选择ALUSrc_B输出。</w:t>
      </w:r>
    </w:p>
    <w:tbl>
      <w:tblPr>
        <w:tblStyle w:val="6"/>
        <w:tblW w:w="8138" w:type="dxa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1475"/>
        <w:gridCol w:w="5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75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75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5888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7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</w:t>
            </w:r>
          </w:p>
        </w:tc>
        <w:tc>
          <w:tcPr>
            <w:tcW w:w="5888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通过ALUSrc选择输出</w:t>
            </w:r>
          </w:p>
        </w:tc>
      </w:tr>
    </w:tbl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MemtoReg_MUX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基本描述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选择器。通过信号MemtoReg选择该选择器的输出。当MemtoReg为000时，选择MemtoReg_A作为输出，当MemtoReg为001时，选择MemtoReg_B作为输出。为010时，选择PC+4作为输出。</w:t>
      </w:r>
    </w:p>
    <w:tbl>
      <w:tblPr>
        <w:tblStyle w:val="6"/>
        <w:tblW w:w="8141" w:type="dxa"/>
        <w:tblInd w:w="3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080"/>
        <w:gridCol w:w="5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0" w:type="dxa"/>
            <w:shd w:val="clear" w:color="auto" w:fill="B4C6E7" w:themeFill="accent5" w:themeFillTint="66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信号名</w:t>
            </w:r>
          </w:p>
        </w:tc>
        <w:tc>
          <w:tcPr>
            <w:tcW w:w="1080" w:type="dxa"/>
            <w:shd w:val="clear" w:color="auto" w:fill="B4C6E7" w:themeFill="accent5" w:themeFillTint="66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方向</w:t>
            </w:r>
          </w:p>
        </w:tc>
        <w:tc>
          <w:tcPr>
            <w:tcW w:w="5801" w:type="dxa"/>
            <w:shd w:val="clear" w:color="auto" w:fill="B4C6E7" w:themeFill="accent5" w:themeFillTint="66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MemtoReg_A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[31:0]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I</w:t>
            </w:r>
          </w:p>
        </w:tc>
        <w:tc>
          <w:tcPr>
            <w:tcW w:w="580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该多选器的第一个输入信号，来自ALU_Result</w:t>
            </w:r>
            <w:r>
              <w:rPr>
                <w:rFonts w:hint="eastAsia"/>
                <w:lang w:val="en-US" w:eastAsia="zh-CN"/>
              </w:rPr>
              <w:t>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MemtoReg_B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[31:0]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I</w:t>
            </w:r>
          </w:p>
        </w:tc>
        <w:tc>
          <w:tcPr>
            <w:tcW w:w="580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该多选器的第二个输入信号，来自DM_RD</w:t>
            </w:r>
            <w:r>
              <w:rPr>
                <w:rFonts w:hint="eastAsia"/>
                <w:lang w:val="en-US" w:eastAsia="zh-CN"/>
              </w:rPr>
              <w:t>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MemtoReg_C</w:t>
            </w:r>
          </w:p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[31:0]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I</w:t>
            </w:r>
          </w:p>
        </w:tc>
        <w:tc>
          <w:tcPr>
            <w:tcW w:w="58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该多选器的第三个输入信号，来自Add</w:t>
            </w:r>
            <w:r>
              <w:rPr>
                <w:rFonts w:hint="eastAsia"/>
                <w:lang w:val="en-US" w:eastAsia="zh-CN"/>
              </w:rPr>
              <w:t>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MemtoReg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[2:0]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I</w:t>
            </w:r>
          </w:p>
        </w:tc>
        <w:tc>
          <w:tcPr>
            <w:tcW w:w="580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该多选器的选择信号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MemtoReg_out</w:t>
            </w:r>
          </w:p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[31:0]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O</w:t>
            </w:r>
          </w:p>
        </w:tc>
        <w:tc>
          <w:tcPr>
            <w:tcW w:w="580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该多选器的输出</w:t>
            </w:r>
          </w:p>
        </w:tc>
      </w:tr>
    </w:tbl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功能描述</w:t>
      </w:r>
    </w:p>
    <w:p>
      <w:pPr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实现选择功能。执行R型运算类指令ori、lui时，选择MemtoReg_A，执行lw时，选择MemtoReg_B输出。执行jal时，选择MemtoReg_C输出。</w:t>
      </w:r>
    </w:p>
    <w:tbl>
      <w:tblPr>
        <w:tblStyle w:val="6"/>
        <w:tblW w:w="8138" w:type="dxa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1475"/>
        <w:gridCol w:w="5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75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5888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7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</w:t>
            </w:r>
          </w:p>
        </w:tc>
        <w:tc>
          <w:tcPr>
            <w:tcW w:w="5888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通过MemtoReg选择输出</w:t>
            </w:r>
          </w:p>
        </w:tc>
      </w:tr>
    </w:tbl>
    <w:p>
      <w:p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control包括control和ALUcontrol两部分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control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根据从IM中取出的指令的不同，控制器产生不同的信号控制ALU、GRF等部件的工作</w:t>
      </w:r>
    </w:p>
    <w:tbl>
      <w:tblPr>
        <w:tblStyle w:val="6"/>
        <w:tblW w:w="8140" w:type="dxa"/>
        <w:tblInd w:w="3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3375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69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</w:t>
            </w:r>
          </w:p>
        </w:tc>
        <w:tc>
          <w:tcPr>
            <w:tcW w:w="3375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失效时作用</w:t>
            </w:r>
          </w:p>
        </w:tc>
        <w:tc>
          <w:tcPr>
            <w:tcW w:w="3496" w:type="dxa"/>
            <w:shd w:val="clear" w:color="auto" w:fill="9CC2E5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有效时作用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RegDst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&lt;1:0&gt;</w:t>
            </w:r>
          </w:p>
        </w:tc>
        <w:tc>
          <w:tcPr>
            <w:tcW w:w="33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349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为00时，寄存器堆地址写入端口选择 Rt字段，为01时选择Rd字段，为11时，选择31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top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RegWrite</w:t>
            </w:r>
          </w:p>
        </w:tc>
        <w:tc>
          <w:tcPr>
            <w:tcW w:w="33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GRF不可写</w:t>
            </w:r>
          </w:p>
        </w:tc>
        <w:tc>
          <w:tcPr>
            <w:tcW w:w="349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把数据写入寄存器堆中对应寄存器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top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ALUSrc</w:t>
            </w:r>
          </w:p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&lt;1:0&gt;</w:t>
            </w:r>
          </w:p>
        </w:tc>
        <w:tc>
          <w:tcPr>
            <w:tcW w:w="33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349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ALU的输入端口B选择GRF的输出GRF_RD2，ALU输入端B选择EXT的输出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top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MemRead</w:t>
            </w:r>
          </w:p>
        </w:tc>
        <w:tc>
          <w:tcPr>
            <w:tcW w:w="33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349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数据存储器DM读数据（输出）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top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MemWrite</w:t>
            </w:r>
          </w:p>
        </w:tc>
        <w:tc>
          <w:tcPr>
            <w:tcW w:w="33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DM不可写</w:t>
            </w:r>
          </w:p>
        </w:tc>
        <w:tc>
          <w:tcPr>
            <w:tcW w:w="349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数据存储器DM写数据（输入）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6" w:hRule="atLeast"/>
        </w:trPr>
        <w:tc>
          <w:tcPr>
            <w:tcW w:w="1269" w:type="dxa"/>
            <w:vAlign w:val="top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MemtoReg</w:t>
            </w:r>
          </w:p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&lt;2:0&gt;</w:t>
            </w:r>
          </w:p>
        </w:tc>
        <w:tc>
          <w:tcPr>
            <w:tcW w:w="33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349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为000时，寄存器堆写入端数据来自ALU的输出Result；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为001时，寄存器堆写入端数据来自DM输出；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为010时，选择PC+4作为寄存器写入端的数据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top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ALUOp</w:t>
            </w:r>
          </w:p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&lt;2:0&gt;</w:t>
            </w:r>
          </w:p>
        </w:tc>
        <w:tc>
          <w:tcPr>
            <w:tcW w:w="33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349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控制ALUcontrol的输出</w:t>
            </w:r>
          </w:p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ALUOp为000时，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ALUoperation为0001，ALU执行访存指令和lui指令所需加法；</w:t>
            </w:r>
          </w:p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ALUOp为001时，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ALU operation为0010，ALU执行beq指令所需减法；</w:t>
            </w:r>
          </w:p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ALUOp为010时，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ALUoperation由</w:t>
            </w:r>
            <w:r>
              <w:rPr>
                <w:rFonts w:hint="eastAsia"/>
                <w:vertAlign w:val="baseline"/>
                <w:lang w:val="en-US" w:eastAsia="zh-CN"/>
              </w:rPr>
              <w:t>R型指令功能码决定；</w:t>
            </w:r>
          </w:p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ALUOp为011时，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ALU operation为1000，ALU执行ori指令所需或运算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top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ALU operation</w:t>
            </w:r>
          </w:p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&lt;3:0&gt;</w:t>
            </w:r>
          </w:p>
        </w:tc>
        <w:tc>
          <w:tcPr>
            <w:tcW w:w="33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349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当ALUoperation为0001时，进行加法运算；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当ALUoperation为0010时，进行减法运算；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当ALUoperation为0100时，进行与运算；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当ALUoperation为1000时，进行或运算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top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E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XT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Op</w:t>
            </w:r>
          </w:p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&lt;1:0&gt;</w:t>
            </w:r>
          </w:p>
        </w:tc>
        <w:tc>
          <w:tcPr>
            <w:tcW w:w="33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349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为00时，立即数加载至高位；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为01时，进行有符号扩展；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为10时，进行无符号扩展；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top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nPC_sel</w:t>
            </w:r>
          </w:p>
        </w:tc>
        <w:tc>
          <w:tcPr>
            <w:tcW w:w="33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选择Add的输出作为PC1_MUX的输出</w:t>
            </w:r>
          </w:p>
        </w:tc>
        <w:tc>
          <w:tcPr>
            <w:tcW w:w="349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与Zero一起作用，选择Nadd的输出作为PC1_MUX的输出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top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Jump&lt;1:0&gt;</w:t>
            </w:r>
          </w:p>
        </w:tc>
        <w:tc>
          <w:tcPr>
            <w:tcW w:w="33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349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为00时，选择来自PC1_MUX</w:t>
            </w:r>
            <w:r>
              <w:rPr>
                <w:rFonts w:hint="eastAsia"/>
                <w:lang w:val="en-US" w:eastAsia="zh-CN"/>
              </w:rPr>
              <w:t>的输出作为</w:t>
            </w:r>
            <w:r>
              <w:rPr>
                <w:rFonts w:hint="eastAsia"/>
                <w:vertAlign w:val="baseline"/>
                <w:lang w:val="en-US" w:eastAsia="zh-CN"/>
              </w:rPr>
              <w:t>PC2_MUX</w:t>
            </w:r>
            <w:r>
              <w:rPr>
                <w:rFonts w:hint="eastAsia"/>
                <w:lang w:val="en-US" w:eastAsia="zh-CN"/>
              </w:rPr>
              <w:t>的输出；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为01时，选择Shift2作为输出；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为10时，选择GRF_RD1作为输出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真值表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主控单元</w:t>
      </w:r>
    </w:p>
    <w:tbl>
      <w:tblPr>
        <w:tblStyle w:val="6"/>
        <w:tblW w:w="8517" w:type="dxa"/>
        <w:tblInd w:w="-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768"/>
        <w:gridCol w:w="784"/>
        <w:gridCol w:w="810"/>
        <w:gridCol w:w="810"/>
        <w:gridCol w:w="793"/>
        <w:gridCol w:w="793"/>
        <w:gridCol w:w="775"/>
        <w:gridCol w:w="757"/>
        <w:gridCol w:w="819"/>
        <w:gridCol w:w="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615" w:type="dxa"/>
            <w:shd w:val="clear" w:color="auto" w:fill="8DB3E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</w:t>
            </w:r>
          </w:p>
        </w:tc>
        <w:tc>
          <w:tcPr>
            <w:tcW w:w="768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100001</w:t>
            </w:r>
          </w:p>
        </w:tc>
        <w:tc>
          <w:tcPr>
            <w:tcW w:w="784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100011</w:t>
            </w:r>
          </w:p>
        </w:tc>
        <w:tc>
          <w:tcPr>
            <w:tcW w:w="810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100101</w:t>
            </w:r>
          </w:p>
        </w:tc>
        <w:tc>
          <w:tcPr>
            <w:tcW w:w="810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001000</w:t>
            </w:r>
          </w:p>
        </w:tc>
        <w:tc>
          <w:tcPr>
            <w:tcW w:w="793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3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9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3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615" w:type="dxa"/>
            <w:shd w:val="clear" w:color="auto" w:fill="8DB3E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</w:t>
            </w:r>
          </w:p>
        </w:tc>
        <w:tc>
          <w:tcPr>
            <w:tcW w:w="768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</w:t>
            </w:r>
          </w:p>
        </w:tc>
        <w:tc>
          <w:tcPr>
            <w:tcW w:w="784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</w:t>
            </w:r>
          </w:p>
        </w:tc>
        <w:tc>
          <w:tcPr>
            <w:tcW w:w="810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</w:t>
            </w:r>
          </w:p>
        </w:tc>
        <w:tc>
          <w:tcPr>
            <w:tcW w:w="810" w:type="dxa"/>
            <w:shd w:val="clear" w:color="auto" w:fill="8DB3E2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</w:t>
            </w:r>
          </w:p>
        </w:tc>
        <w:tc>
          <w:tcPr>
            <w:tcW w:w="793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001101</w:t>
            </w:r>
          </w:p>
        </w:tc>
        <w:tc>
          <w:tcPr>
            <w:tcW w:w="793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100011</w:t>
            </w:r>
          </w:p>
        </w:tc>
        <w:tc>
          <w:tcPr>
            <w:tcW w:w="775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101011</w:t>
            </w:r>
          </w:p>
        </w:tc>
        <w:tc>
          <w:tcPr>
            <w:tcW w:w="757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000100</w:t>
            </w:r>
          </w:p>
        </w:tc>
        <w:tc>
          <w:tcPr>
            <w:tcW w:w="819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001111</w:t>
            </w:r>
          </w:p>
        </w:tc>
        <w:tc>
          <w:tcPr>
            <w:tcW w:w="793" w:type="dxa"/>
            <w:shd w:val="clear" w:color="auto" w:fill="8DB3E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61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addu</w:t>
            </w:r>
          </w:p>
        </w:tc>
        <w:tc>
          <w:tcPr>
            <w:tcW w:w="7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subu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Jr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ori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lw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sw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beq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lui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6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RegDst(2)</w:t>
            </w:r>
          </w:p>
        </w:tc>
        <w:tc>
          <w:tcPr>
            <w:tcW w:w="76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</w:t>
            </w:r>
          </w:p>
        </w:tc>
        <w:tc>
          <w:tcPr>
            <w:tcW w:w="7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61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RegWrite</w:t>
            </w:r>
          </w:p>
        </w:tc>
        <w:tc>
          <w:tcPr>
            <w:tcW w:w="76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7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61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ALUSrc(2)</w:t>
            </w:r>
          </w:p>
        </w:tc>
        <w:tc>
          <w:tcPr>
            <w:tcW w:w="76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</w:t>
            </w:r>
          </w:p>
        </w:tc>
        <w:tc>
          <w:tcPr>
            <w:tcW w:w="7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61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MemRead</w:t>
            </w:r>
          </w:p>
        </w:tc>
        <w:tc>
          <w:tcPr>
            <w:tcW w:w="76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61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MemWrite</w:t>
            </w:r>
          </w:p>
        </w:tc>
        <w:tc>
          <w:tcPr>
            <w:tcW w:w="76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61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MemtoReg(3)</w:t>
            </w:r>
          </w:p>
        </w:tc>
        <w:tc>
          <w:tcPr>
            <w:tcW w:w="76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61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E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XT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Op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(2)</w:t>
            </w:r>
          </w:p>
        </w:tc>
        <w:tc>
          <w:tcPr>
            <w:tcW w:w="76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7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61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nPC_sel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(Branch)</w:t>
            </w:r>
          </w:p>
        </w:tc>
        <w:tc>
          <w:tcPr>
            <w:tcW w:w="76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615" w:type="dxa"/>
            <w:vAlign w:val="top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ALU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Op(3)</w:t>
            </w:r>
          </w:p>
        </w:tc>
        <w:tc>
          <w:tcPr>
            <w:tcW w:w="76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8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010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001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615" w:type="dxa"/>
            <w:vAlign w:val="top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Jump(2)</w:t>
            </w:r>
          </w:p>
        </w:tc>
        <w:tc>
          <w:tcPr>
            <w:tcW w:w="76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57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</w:tr>
    </w:tbl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ALU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控制单元：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tbl>
      <w:tblPr>
        <w:tblStyle w:val="6"/>
        <w:tblW w:w="9140" w:type="dxa"/>
        <w:tblInd w:w="-4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960"/>
        <w:gridCol w:w="940"/>
        <w:gridCol w:w="850"/>
        <w:gridCol w:w="670"/>
        <w:gridCol w:w="640"/>
        <w:gridCol w:w="700"/>
        <w:gridCol w:w="710"/>
        <w:gridCol w:w="690"/>
        <w:gridCol w:w="59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ALUOp</w:t>
            </w:r>
          </w:p>
        </w:tc>
        <w:tc>
          <w:tcPr>
            <w:tcW w:w="96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010</w:t>
            </w:r>
          </w:p>
        </w:tc>
        <w:tc>
          <w:tcPr>
            <w:tcW w:w="94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010</w:t>
            </w:r>
          </w:p>
        </w:tc>
        <w:tc>
          <w:tcPr>
            <w:tcW w:w="85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010</w:t>
            </w:r>
          </w:p>
        </w:tc>
        <w:tc>
          <w:tcPr>
            <w:tcW w:w="67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011</w:t>
            </w:r>
          </w:p>
        </w:tc>
        <w:tc>
          <w:tcPr>
            <w:tcW w:w="64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000</w:t>
            </w:r>
          </w:p>
        </w:tc>
        <w:tc>
          <w:tcPr>
            <w:tcW w:w="70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000</w:t>
            </w:r>
          </w:p>
        </w:tc>
        <w:tc>
          <w:tcPr>
            <w:tcW w:w="71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001</w:t>
            </w:r>
          </w:p>
        </w:tc>
        <w:tc>
          <w:tcPr>
            <w:tcW w:w="69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000</w:t>
            </w:r>
          </w:p>
        </w:tc>
        <w:tc>
          <w:tcPr>
            <w:tcW w:w="59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  <w:tc>
          <w:tcPr>
            <w:tcW w:w="85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Func</w:t>
            </w:r>
          </w:p>
        </w:tc>
        <w:tc>
          <w:tcPr>
            <w:tcW w:w="96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100001</w:t>
            </w:r>
          </w:p>
        </w:tc>
        <w:tc>
          <w:tcPr>
            <w:tcW w:w="94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100011</w:t>
            </w:r>
          </w:p>
        </w:tc>
        <w:tc>
          <w:tcPr>
            <w:tcW w:w="85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100101</w:t>
            </w:r>
          </w:p>
        </w:tc>
        <w:tc>
          <w:tcPr>
            <w:tcW w:w="67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addu</w:t>
            </w:r>
          </w:p>
        </w:tc>
        <w:tc>
          <w:tcPr>
            <w:tcW w:w="94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subu</w:t>
            </w:r>
          </w:p>
        </w:tc>
        <w:tc>
          <w:tcPr>
            <w:tcW w:w="85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or</w:t>
            </w:r>
          </w:p>
        </w:tc>
        <w:tc>
          <w:tcPr>
            <w:tcW w:w="67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ori</w:t>
            </w:r>
          </w:p>
        </w:tc>
        <w:tc>
          <w:tcPr>
            <w:tcW w:w="64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lw</w:t>
            </w:r>
          </w:p>
        </w:tc>
        <w:tc>
          <w:tcPr>
            <w:tcW w:w="70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sw</w:t>
            </w:r>
          </w:p>
        </w:tc>
        <w:tc>
          <w:tcPr>
            <w:tcW w:w="71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beq</w:t>
            </w:r>
          </w:p>
        </w:tc>
        <w:tc>
          <w:tcPr>
            <w:tcW w:w="69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lui</w:t>
            </w:r>
          </w:p>
        </w:tc>
        <w:tc>
          <w:tcPr>
            <w:tcW w:w="59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jal</w:t>
            </w:r>
          </w:p>
        </w:tc>
        <w:tc>
          <w:tcPr>
            <w:tcW w:w="850" w:type="dxa"/>
            <w:shd w:val="clear" w:color="auto" w:fill="548DD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jr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ALUoperation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0001</w:t>
            </w:r>
          </w:p>
        </w:tc>
        <w:tc>
          <w:tcPr>
            <w:tcW w:w="9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0010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  <w:tc>
          <w:tcPr>
            <w:tcW w:w="67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  <w:tc>
          <w:tcPr>
            <w:tcW w:w="6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0001</w:t>
            </w:r>
          </w:p>
        </w:tc>
        <w:tc>
          <w:tcPr>
            <w:tcW w:w="70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0001</w:t>
            </w:r>
          </w:p>
        </w:tc>
        <w:tc>
          <w:tcPr>
            <w:tcW w:w="71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0010</w:t>
            </w:r>
          </w:p>
        </w:tc>
        <w:tc>
          <w:tcPr>
            <w:tcW w:w="69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0001</w:t>
            </w:r>
          </w:p>
        </w:tc>
        <w:tc>
          <w:tcPr>
            <w:tcW w:w="59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</w:tr>
    </w:tbl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测试文档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测试文档：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$0, $zero, 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$8, $zero, 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$9, $zero,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$10, $zero, 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$11, $zero, 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$12, $zero, -6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$13, $8, 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$14, $12, 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$15, $11, 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$16, $8,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$17, $9, 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$18, $9, -6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$19, $12, 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$20, $zero, -13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$21, $12, -13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$22, $20, -6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Lui: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eastAsiaTheme="minorEastAsia"/>
          <w:color w:val="000000"/>
          <w:lang w:val="en-US" w:eastAsia="zh-CN"/>
        </w:rPr>
      </w:pPr>
      <w:r>
        <w:rPr>
          <w:rFonts w:hint="eastAsia" w:eastAsiaTheme="minorEastAsia"/>
          <w:color w:val="000000"/>
          <w:lang w:val="en-US" w:eastAsia="zh-CN"/>
        </w:rPr>
        <w:t>lui $0, 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eastAsiaTheme="minorEastAsia"/>
          <w:color w:val="000000"/>
          <w:lang w:val="en-US" w:eastAsia="zh-CN"/>
        </w:rPr>
      </w:pPr>
      <w:r>
        <w:rPr>
          <w:rFonts w:hint="eastAsia" w:eastAsiaTheme="minorEastAsia"/>
          <w:color w:val="000000"/>
          <w:lang w:val="en-US" w:eastAsia="zh-CN"/>
        </w:rPr>
        <w:t>lui $1, 16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eastAsiaTheme="minorEastAsia"/>
          <w:color w:val="000000"/>
          <w:lang w:val="en-US" w:eastAsia="zh-CN"/>
        </w:rPr>
      </w:pPr>
      <w:r>
        <w:rPr>
          <w:rFonts w:hint="eastAsia" w:eastAsiaTheme="minorEastAsia"/>
          <w:color w:val="000000"/>
          <w:lang w:val="en-US" w:eastAsia="zh-CN"/>
        </w:rPr>
        <w:t>lui $2, 15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eastAsiaTheme="minorEastAsia"/>
          <w:color w:val="000000"/>
          <w:lang w:val="en-US" w:eastAsia="zh-CN"/>
        </w:rPr>
      </w:pPr>
      <w:r>
        <w:rPr>
          <w:rFonts w:hint="eastAsia" w:eastAsiaTheme="minorEastAsia"/>
          <w:color w:val="000000"/>
          <w:lang w:val="en-US" w:eastAsia="zh-CN"/>
        </w:rPr>
        <w:t>lui $3, 15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eastAsiaTheme="minorEastAsia"/>
          <w:color w:val="000000"/>
          <w:lang w:val="en-US" w:eastAsia="zh-CN"/>
        </w:rPr>
      </w:pPr>
      <w:r>
        <w:rPr>
          <w:rFonts w:hint="eastAsia" w:eastAsiaTheme="minorEastAsia"/>
          <w:color w:val="000000"/>
          <w:lang w:val="en-US" w:eastAsia="zh-CN"/>
        </w:rPr>
        <w:t>lui $4, 16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eastAsiaTheme="minorEastAsia"/>
          <w:color w:val="000000"/>
          <w:lang w:val="en-US" w:eastAsia="zh-CN"/>
        </w:rPr>
      </w:pPr>
      <w:r>
        <w:rPr>
          <w:rFonts w:hint="eastAsia" w:eastAsiaTheme="minorEastAsia"/>
          <w:color w:val="000000"/>
          <w:lang w:val="en-US" w:eastAsia="zh-CN"/>
        </w:rPr>
        <w:t>lui $5, 15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eastAsiaTheme="minorEastAsia"/>
          <w:color w:val="000000"/>
          <w:lang w:val="en-US" w:eastAsia="zh-CN"/>
        </w:rPr>
      </w:pPr>
      <w:r>
        <w:rPr>
          <w:rFonts w:hint="eastAsia" w:eastAsiaTheme="minorEastAsia"/>
          <w:color w:val="000000"/>
          <w:lang w:val="en-US" w:eastAsia="zh-CN"/>
        </w:rPr>
        <w:t>lui $6, 15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eastAsiaTheme="minorEastAsia"/>
          <w:color w:val="000000"/>
          <w:lang w:val="en-US" w:eastAsia="zh-CN"/>
        </w:rPr>
      </w:pPr>
      <w:r>
        <w:rPr>
          <w:rFonts w:hint="eastAsia" w:eastAsiaTheme="minorEastAsia"/>
          <w:color w:val="000000"/>
          <w:lang w:val="en-US" w:eastAsia="zh-CN"/>
        </w:rPr>
        <w:t>lui $7, 16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eastAsiaTheme="minorEastAsia"/>
          <w:color w:val="000000"/>
          <w:lang w:val="en-US" w:eastAsia="zh-CN"/>
        </w:rPr>
      </w:pPr>
      <w:r>
        <w:rPr>
          <w:rFonts w:hint="eastAsia" w:eastAsiaTheme="minorEastAsia"/>
          <w:color w:val="000000"/>
          <w:lang w:val="en-US" w:eastAsia="zh-CN"/>
        </w:rPr>
        <w:t>lui $8, 15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eastAsiaTheme="minorEastAsia"/>
          <w:color w:val="000000"/>
          <w:lang w:val="en-US" w:eastAsia="zh-CN"/>
        </w:rPr>
      </w:pPr>
      <w:r>
        <w:rPr>
          <w:rFonts w:hint="eastAsia" w:eastAsiaTheme="minorEastAsia"/>
          <w:color w:val="000000"/>
          <w:lang w:val="en-US" w:eastAsia="zh-CN"/>
        </w:rPr>
        <w:t>lui $9, 15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eastAsiaTheme="minorEastAsia"/>
          <w:color w:val="000000"/>
          <w:lang w:val="en-US" w:eastAsia="zh-CN"/>
        </w:rPr>
      </w:pPr>
      <w:r>
        <w:rPr>
          <w:rFonts w:hint="eastAsia" w:eastAsiaTheme="minorEastAsia"/>
          <w:color w:val="000000"/>
          <w:lang w:val="en-US" w:eastAsia="zh-CN"/>
        </w:rPr>
        <w:t>lui $10, 16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eastAsiaTheme="minorEastAsia"/>
          <w:color w:val="000000"/>
          <w:lang w:val="en-US" w:eastAsia="zh-CN"/>
        </w:rPr>
      </w:pPr>
      <w:r>
        <w:rPr>
          <w:rFonts w:hint="eastAsia" w:eastAsiaTheme="minorEastAsia"/>
          <w:color w:val="000000"/>
          <w:lang w:val="en-US" w:eastAsia="zh-CN"/>
        </w:rPr>
        <w:t>lui $11, 15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eastAsiaTheme="minorEastAsia"/>
          <w:color w:val="000000"/>
          <w:lang w:val="en-US" w:eastAsia="zh-CN"/>
        </w:rPr>
      </w:pPr>
      <w:r>
        <w:rPr>
          <w:rFonts w:hint="eastAsia" w:eastAsiaTheme="minorEastAsia"/>
          <w:color w:val="000000"/>
          <w:lang w:val="en-US" w:eastAsia="zh-CN"/>
        </w:rPr>
        <w:t>lui $12, 15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eastAsiaTheme="minorEastAsia"/>
          <w:color w:val="000000"/>
          <w:lang w:val="en-US" w:eastAsia="zh-CN"/>
        </w:rPr>
      </w:pPr>
      <w:r>
        <w:rPr>
          <w:rFonts w:hint="eastAsia" w:eastAsiaTheme="minorEastAsia"/>
          <w:color w:val="000000"/>
          <w:lang w:val="en-US" w:eastAsia="zh-CN"/>
        </w:rPr>
        <w:t>lui $13, -0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eastAsiaTheme="minorEastAsia"/>
          <w:color w:val="000000"/>
          <w:lang w:val="en-US" w:eastAsia="zh-CN"/>
        </w:rPr>
      </w:pPr>
      <w:r>
        <w:rPr>
          <w:rFonts w:hint="eastAsia" w:eastAsiaTheme="minorEastAsia"/>
          <w:color w:val="000000"/>
          <w:lang w:val="en-US" w:eastAsia="zh-CN"/>
        </w:rPr>
        <w:t>lui $14, 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eastAsiaTheme="minor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eastAsiaTheme="minor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Addu: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$8, $0, 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$9, $0, 9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$10, $0, -8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$11, $0, -9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lui $22, 9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$12, $9, $8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$13, $8, $9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$14, $8, $11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$15, $11, $8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$16, $9, $10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$17, $10, $9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$18, $10, $11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$19, $11, $10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$20, $8, $10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$21, $10, $8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$23, $22, $8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Subu: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$8, 12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$9, 16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$10, 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$11, -4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$12, -8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subu $13, $8, $9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subu $14, $9, $8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subu $15, $8, $11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subu $16, $11, $8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subu $17, $9, $zero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subu $18, $zero, $9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subu $19, $9, $10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subu $20, $10, $9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subu $0, $9, $10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subu $21, $12, $10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subu $22, $10, $12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subu $23, $zero, $12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subu $24, $12, $zero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subu $25, $zero, $10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subu $4, $11, $12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subu $5, $12, $11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Sw: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$8, $zero, 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$9, $zero, 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$10, $zero, 12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$11, $zero, 16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$12, $zero, 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$13, $zero, -16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sw $11, 0($8)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sw $12, 4($8)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sw $13, 0($10)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sw $11, -4($11)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Lw: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$8, $zero, 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$9, $zero, 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$10, $zero, 12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$11, $zero, 16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$12, $zero, 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$13, $zero, -16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sw $11, 0($8)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sw $12, 4($8)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eastAsiaTheme="minor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sw $13, 0($10)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sw $11, -4($11)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sw $9, 0($11)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lw $11, 0($8)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lw $10, 4($8)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lw $13, 0($10)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lw $12, -4($11)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Beq: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$8, $zero, 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$9, $zero, 12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$10, $zero, 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change1: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ori $11, $zero, 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beq $8, $9, change1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$12, $zero, 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beq $8, $10, change1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$8, $zero, 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$9, $zero, 12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$10, $zero, 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$11, $zero, 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beq $8, $9, change1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$12, $zero, 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beq $8, $10, change1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$13, $zero,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change1: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ori $14, $zero, 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$8, $zero, -8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$9, $zero, -12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$10, $zero, -8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$11, $zero, 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beq $8, $9, change1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$12, $zero, 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beq $8, $10, change1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$13, $zero,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change1: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ori $14, $zero, 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Jal: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$8, $zero, 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$9, $zero, 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change2: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ori $10, $zero,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jal change1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ori $11, $zero, 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change1: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ori $12, $zero, 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jal change2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Jr: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$8, $zero, 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$9, $zero, 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$10, $zero,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$11, $zero, 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$12, $zero, 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$13, $zero, 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$15, $zero, 0x00003008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jr $15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$8, $zero, 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$9, $zero, 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$10, $zero,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jal change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ori $11, $zero, 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$12, $zero, 5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change: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ori $13, $zero, 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$14, $zero, 7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jr $ra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测试文档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>ori $t0, $zero, 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>ori $t1, $zero, 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>addu $t2, $t0, $t1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>subu $t3, $t1, $t0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>sw $t1, 0($t0)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>lw $t4, 0($t0)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>ori $t5, $zero, 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>beq $t0, $t5, change1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>ori $t6, $zero, 12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>change1: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>ori $t6, $zero, 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>beq $t1, $t5, change2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>ori $t6, $zero, 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>change2: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>ori $t6, $zero,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>jal change3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>lui $t2, 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>change3: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>ori $t2, $zero, 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>jr $ra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  <w:t>期望输出：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@00003000: 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@00003000: 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@00003004: $ 9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@00003008: $10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@0000300c: $11 &lt;= fffffffc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@00003010: *00000008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@00003014: $12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@00003018: $13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@00003024: $14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@0000302c: $14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@00003030: $14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@00003034: $31 &lt;= 00003038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@0000303c: $10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@00003038: $10 &lt;= 00040000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@0000303c: $10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@00003038: $10 &lt;= 00040000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@0000303c: $10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@00003038: $10 &lt;= 00040000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@0000303c: $10 &lt;= 00000008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tabs>
          <w:tab w:val="left" w:pos="2513"/>
        </w:tabs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tabs>
          <w:tab w:val="left" w:pos="2513"/>
        </w:tabs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tabs>
          <w:tab w:val="left" w:pos="2513"/>
        </w:tabs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tabs>
          <w:tab w:val="left" w:pos="2513"/>
        </w:tabs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tabs>
          <w:tab w:val="left" w:pos="2513"/>
        </w:tabs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ab/>
      </w:r>
    </w:p>
    <w:p>
      <w:pPr>
        <w:tabs>
          <w:tab w:val="left" w:pos="2513"/>
        </w:tabs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思考题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294" w:lineRule="atLeast"/>
        <w:ind w:right="112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1、根据你的理解，在下面给出的DM的输入示例中，地址信号addr位数为什么是[11:2]而不是[9:0]？这个addr信号又是从哪里来的？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7" w:afterAutospacing="0" w:line="336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3C3C3C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873750" cy="1871980"/>
            <wp:effectExtent l="0" t="0" r="635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513"/>
        </w:tabs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答案：因为MIPS是按字节寻址的，一个字等于四个字节，为了和MIPS匹配，因此DM中地址一定是4的倍数，因此是[11：2]，这个addr的信号是ALU的输出ALU_Result。</w:t>
      </w:r>
    </w:p>
    <w:p>
      <w:pPr>
        <w:tabs>
          <w:tab w:val="left" w:pos="2513"/>
        </w:tabs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tabs>
          <w:tab w:val="left" w:pos="2513"/>
        </w:tabs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shd w:val="clear" w:fill="FFFFFF"/>
        </w:rPr>
        <w:t>2、在相应的部件中，</w:t>
      </w: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reset的优先级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shd w:val="clear" w:fill="FFFFFF"/>
        </w:rPr>
        <w:t>比其他控制信号（不包括clk信号）都要</w:t>
      </w: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高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shd w:val="clear" w:fill="FFFFFF"/>
        </w:rPr>
        <w:t>，且相应的设计都是</w:t>
      </w: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同步复位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shd w:val="clear" w:fill="FFFFFF"/>
        </w:rPr>
        <w:t>。清零信号reset是针对哪些部件进行清零复位操作？这些部件为什么需要清零？</w:t>
      </w:r>
    </w:p>
    <w:p>
      <w:pPr>
        <w:tabs>
          <w:tab w:val="left" w:pos="2513"/>
        </w:tabs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答案：针对PC、GRF。</w:t>
      </w:r>
    </w:p>
    <w:p>
      <w:pPr>
        <w:tabs>
          <w:tab w:val="left" w:pos="2513"/>
        </w:tabs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spacing w:before="0" w:beforeAutospacing="1" w:after="149" w:afterAutospacing="0" w:line="294" w:lineRule="atLeast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C3C3C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C3C3C"/>
          <w:spacing w:val="0"/>
          <w:sz w:val="21"/>
          <w:szCs w:val="21"/>
          <w:shd w:val="clear" w:fill="FFFFFF"/>
        </w:rPr>
        <w:t>列举出用Verilog语言设计控制器的几种编码方式（至少三种），并给出代码示例。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答案：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assign编码：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olor w:val="3C3C3C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 xml:space="preserve">ssign RegDst[1] = ~op[5] &amp;&amp; ~op[4] &amp;&amp; ~op[3] &amp;&amp; ~op[2] &amp;&amp; ~op[1] </w:t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&amp;&amp; ~op[0];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olor w:val="3C3C3C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ase语句：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42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olor w:val="3C3C3C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ase(op)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84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default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b000000: case(func)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252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default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b100001: begin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420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ALUtoMem = 2</w:t>
      </w:r>
      <w:r>
        <w:rPr>
          <w:rFonts w:hint="default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bxx;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420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RegDst = 2</w:t>
      </w:r>
      <w:r>
        <w:rPr>
          <w:rFonts w:hint="default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b01;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420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ALUSrc = 2</w:t>
      </w:r>
      <w:r>
        <w:rPr>
          <w:rFonts w:hint="default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b00;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420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MemtoReg = 3</w:t>
      </w:r>
      <w:r>
        <w:rPr>
          <w:rFonts w:hint="default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b000;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420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nPC_Sel = 1</w:t>
      </w:r>
      <w:r>
        <w:rPr>
          <w:rFonts w:hint="default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b0;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420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Jump = 2</w:t>
      </w:r>
      <w:r>
        <w:rPr>
          <w:rFonts w:hint="default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b00;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420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EXTOp = 2</w:t>
      </w:r>
      <w:r>
        <w:rPr>
          <w:rFonts w:hint="default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bxx;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420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ALUOp = 3</w:t>
      </w:r>
      <w:r>
        <w:rPr>
          <w:rFonts w:hint="default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b010;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420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MemWrite = 1</w:t>
      </w:r>
      <w:r>
        <w:rPr>
          <w:rFonts w:hint="default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b0;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420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MemRead = 1</w:t>
      </w:r>
      <w:r>
        <w:rPr>
          <w:rFonts w:hint="default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b0;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420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RegWrite = 1</w:t>
      </w:r>
      <w:r>
        <w:rPr>
          <w:rFonts w:hint="default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b1;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378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210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endcase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42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olor w:val="3C3C3C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ndcase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42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42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olor w:val="3C3C3C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efine：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84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`define addu_op 6</w:t>
      </w:r>
      <w:r>
        <w:rPr>
          <w:rFonts w:hint="default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b100001;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84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`define addu_func 6</w:t>
      </w:r>
      <w:r>
        <w:rPr>
          <w:rFonts w:hint="default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b000000;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84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olor w:val="3C3C3C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f(control_in1==`addu_op &amp;&amp; control_in2==`addu_func) begin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126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RegDst = 2</w:t>
      </w:r>
      <w:r>
        <w:rPr>
          <w:rFonts w:hint="default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b01;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126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ALUSrc = 2</w:t>
      </w:r>
      <w:r>
        <w:rPr>
          <w:rFonts w:hint="default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b00;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840" w:leftChars="0" w:firstLine="420" w:firstLineChars="0"/>
        <w:jc w:val="left"/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firstLine="420" w:firstLineChars="0"/>
        <w:jc w:val="left"/>
        <w:rPr>
          <w:rFonts w:hint="default" w:ascii="Courier New" w:hAnsi="Courier New" w:cs="Courier New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-360" w:leftChars="0" w:firstLine="420" w:firstLineChars="0"/>
        <w:jc w:val="left"/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4.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C3C3C"/>
          <w:spacing w:val="0"/>
          <w:sz w:val="21"/>
          <w:szCs w:val="21"/>
          <w:shd w:val="clear" w:fill="FFFFFF"/>
        </w:rPr>
        <w:t>根据你所列举的编码方式，说明他们的优缺点。</w:t>
      </w:r>
    </w:p>
    <w:p>
      <w:pPr>
        <w:tabs>
          <w:tab w:val="left" w:pos="2513"/>
        </w:tabs>
        <w:ind w:left="1890" w:hanging="1890" w:hangingChars="900"/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答案：</w:t>
      </w:r>
    </w:p>
    <w:p>
      <w:pPr>
        <w:tabs>
          <w:tab w:val="left" w:pos="2513"/>
        </w:tabs>
        <w:ind w:left="1890" w:hanging="1890" w:hangingChars="900"/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Chars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3C3C3C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C3C3C"/>
          <w:spacing w:val="0"/>
          <w:sz w:val="21"/>
          <w:szCs w:val="21"/>
          <w:shd w:val="clear" w:fill="FFFFFF"/>
        </w:rPr>
        <w:t>C语言是一种弱类型程序设计语言。C语言中不对计算结果溢出进行处理，这意味着C语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C3C3C"/>
          <w:spacing w:val="0"/>
          <w:sz w:val="21"/>
          <w:szCs w:val="21"/>
          <w:shd w:val="clear" w:fill="FFFFFF"/>
        </w:rPr>
        <w:t>言要求程序员必须很清楚计算结果是否会导致溢出。因此，如果仅仅支持C语言，MIPS指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C3C3C"/>
          <w:spacing w:val="0"/>
          <w:sz w:val="21"/>
          <w:szCs w:val="21"/>
          <w:shd w:val="clear" w:fill="FFFFFF"/>
        </w:rPr>
        <w:t>令的所有计算指令均可以忽略溢出。 请说明为什么在忽略溢出的前提下，addi与addiu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C3C3C"/>
          <w:spacing w:val="0"/>
          <w:sz w:val="21"/>
          <w:szCs w:val="21"/>
          <w:shd w:val="clear" w:fill="FFFFFF"/>
        </w:rPr>
        <w:t xml:space="preserve">是等价的，add与addu是等价的。提示：阅读《MIPS32® Architecture For Programmers Volume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C3C3C"/>
          <w:spacing w:val="0"/>
          <w:sz w:val="21"/>
          <w:szCs w:val="21"/>
          <w:shd w:val="clear" w:fill="FFFFFF"/>
        </w:rPr>
        <w:t>II: The MIPS32® Instruction Set》中相关指令的Operation部分 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Chars="0"/>
        <w:jc w:val="both"/>
        <w:rPr>
          <w:rFonts w:hint="eastAsia" w:asciiTheme="minorEastAsia" w:hAnsiTheme="minorEastAsia" w:cstheme="minorEastAsia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答案：</w:t>
      </w:r>
      <w:r>
        <w:rPr>
          <w:rFonts w:hint="eastAsia" w:asciiTheme="minorEastAsia" w:hAnsiTheme="minorEastAsia" w:cstheme="minorEastAsia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由是手册可知，add是在不溢出的情况下，把加法运算结果的第31到0位放到对应寄存器中，如果溢出，则报出错误信息；addu是直接把加法运算的结果放到相应寄存器中，因此，如果不考虑溢出，addu和add是等价的。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spacing w:before="0" w:beforeAutospacing="1" w:after="149" w:afterAutospacing="0" w:line="294" w:lineRule="atLeast"/>
        <w:ind w:left="-360" w:leftChars="0" w:firstLine="420" w:firstLine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C3C3C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C3C3C"/>
          <w:spacing w:val="0"/>
          <w:sz w:val="21"/>
          <w:szCs w:val="21"/>
          <w:shd w:val="clear" w:fill="FFFFFF"/>
        </w:rPr>
        <w:t>根据自己的设计说明单周期处理器的优缺点。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60" w:lef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答案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：优点：构造简单，能够处理addu subu lw sw ori lui jal jr nop指令，逻辑清晰，每条指令都在前面的指令执行完后才开始执行，因此不存在冒险；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="60" w:leftChars="0" w:firstLine="419" w:firstLine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缺点：由于每条指令都等前面的指令时行完后才开始执行，因此部件的利用率很低，完成一定数目的指令需要较长时间。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ind w:leftChars="0"/>
        <w:jc w:val="both"/>
        <w:rPr>
          <w:rFonts w:hint="eastAsia" w:asciiTheme="minorEastAsia" w:hAnsiTheme="minorEastAsia" w:cstheme="minorEastAsia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2513"/>
        </w:tabs>
        <w:ind w:left="1890" w:hanging="1890" w:hangingChars="900"/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DDEC9F"/>
    <w:multiLevelType w:val="singleLevel"/>
    <w:tmpl w:val="AFDDEC9F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3888913"/>
    <w:multiLevelType w:val="singleLevel"/>
    <w:tmpl w:val="B388891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B4C33C9"/>
    <w:multiLevelType w:val="singleLevel"/>
    <w:tmpl w:val="2B4C33C9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1123B"/>
    <w:rsid w:val="08D13961"/>
    <w:rsid w:val="09B41193"/>
    <w:rsid w:val="0A1034D2"/>
    <w:rsid w:val="0AD738AD"/>
    <w:rsid w:val="0C116D8B"/>
    <w:rsid w:val="0E4577F5"/>
    <w:rsid w:val="0EC76EBE"/>
    <w:rsid w:val="0EE50873"/>
    <w:rsid w:val="0F057CD2"/>
    <w:rsid w:val="103D0580"/>
    <w:rsid w:val="11E43843"/>
    <w:rsid w:val="1688208E"/>
    <w:rsid w:val="18F0613C"/>
    <w:rsid w:val="19883F7C"/>
    <w:rsid w:val="199B75A2"/>
    <w:rsid w:val="1AAB4DE4"/>
    <w:rsid w:val="1CF57029"/>
    <w:rsid w:val="1ED1123B"/>
    <w:rsid w:val="21455604"/>
    <w:rsid w:val="222473F8"/>
    <w:rsid w:val="26287B44"/>
    <w:rsid w:val="2EA129EB"/>
    <w:rsid w:val="2F6F6AAE"/>
    <w:rsid w:val="3075292A"/>
    <w:rsid w:val="312D455C"/>
    <w:rsid w:val="31751DD2"/>
    <w:rsid w:val="39B80D65"/>
    <w:rsid w:val="3A9E3300"/>
    <w:rsid w:val="3ACB2022"/>
    <w:rsid w:val="3B2503CB"/>
    <w:rsid w:val="3E2D68B5"/>
    <w:rsid w:val="3FF63BFC"/>
    <w:rsid w:val="41264018"/>
    <w:rsid w:val="45A165B3"/>
    <w:rsid w:val="465423BF"/>
    <w:rsid w:val="481B0259"/>
    <w:rsid w:val="4CE813B9"/>
    <w:rsid w:val="4D3820B9"/>
    <w:rsid w:val="4F2E5DAA"/>
    <w:rsid w:val="56466A6E"/>
    <w:rsid w:val="564B2635"/>
    <w:rsid w:val="571B7E63"/>
    <w:rsid w:val="57811124"/>
    <w:rsid w:val="61940623"/>
    <w:rsid w:val="6CB1359F"/>
    <w:rsid w:val="6D535020"/>
    <w:rsid w:val="6E8D3044"/>
    <w:rsid w:val="707F60B2"/>
    <w:rsid w:val="71AB0EBB"/>
    <w:rsid w:val="724C1B95"/>
    <w:rsid w:val="739A652A"/>
    <w:rsid w:val="74410DDE"/>
    <w:rsid w:val="7A0B2AE9"/>
    <w:rsid w:val="7A373283"/>
    <w:rsid w:val="7ABA0F30"/>
    <w:rsid w:val="7F7C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2018-11-18T08:33:00Z</dcterms:created>
  <dc:creator>稚</dc:creator>
  <cp:lastModifiedBy>稚</cp:lastModifiedBy>
  <dcterms:modified xsi:type="dcterms:W3CDTF">2018-12-03T13:39:42Z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